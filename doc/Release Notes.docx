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587B" w:rsidRDefault="0010587B" w:rsidP="00613AD9">
      <w:pPr>
        <w:pStyle w:val="a9"/>
        <w:jc w:val="both"/>
      </w:pPr>
      <w:bookmarkStart w:id="0" w:name="_GoBack"/>
      <w:bookmarkEnd w:id="0"/>
      <w:r>
        <w:rPr>
          <w:rFonts w:hint="eastAsia"/>
        </w:rPr>
        <w:t>重大改动</w:t>
      </w:r>
      <w:r>
        <w:t>:</w:t>
      </w:r>
    </w:p>
    <w:p w:rsidR="0010587B" w:rsidRDefault="0010587B" w:rsidP="00613AD9">
      <w:pPr>
        <w:pStyle w:val="6"/>
      </w:pPr>
      <w:r>
        <w:t xml:space="preserve">1.9.9 - </w:t>
      </w:r>
      <w:r>
        <w:t>初版</w:t>
      </w:r>
      <w:r>
        <w:t>,</w:t>
      </w:r>
      <w:r>
        <w:rPr>
          <w:rFonts w:hint="eastAsia"/>
        </w:rPr>
        <w:t>实现串口助手</w:t>
      </w:r>
      <w:r>
        <w:t>,</w:t>
      </w:r>
      <w:r>
        <w:t>步</w:t>
      </w:r>
      <w:r>
        <w:rPr>
          <w:rFonts w:hint="eastAsia"/>
        </w:rPr>
        <w:t>进电机控制</w:t>
      </w:r>
      <w:r>
        <w:t>,GSM</w:t>
      </w:r>
      <w:r>
        <w:rPr>
          <w:rFonts w:hint="eastAsia"/>
        </w:rPr>
        <w:t>调试功能</w:t>
      </w:r>
    </w:p>
    <w:p w:rsidR="0010587B" w:rsidRDefault="0010587B" w:rsidP="00613AD9">
      <w:pPr>
        <w:pStyle w:val="6"/>
      </w:pPr>
      <w:r>
        <w:t xml:space="preserve">2.0.2 - </w:t>
      </w:r>
      <w:r>
        <w:t>添加</w:t>
      </w:r>
      <w:r>
        <w:t>PID</w:t>
      </w:r>
      <w:r>
        <w:rPr>
          <w:rFonts w:hint="eastAsia"/>
        </w:rPr>
        <w:t>调试助手功能</w:t>
      </w:r>
    </w:p>
    <w:p w:rsidR="0010587B" w:rsidRDefault="0010587B" w:rsidP="0061703A">
      <w:pPr>
        <w:pStyle w:val="6"/>
      </w:pPr>
      <w:r>
        <w:t xml:space="preserve">3.0.0 - </w:t>
      </w:r>
      <w:r w:rsidR="00857F25" w:rsidRPr="00613AD9">
        <w:rPr>
          <w:rFonts w:hint="eastAsia"/>
        </w:rPr>
        <w:t>更换底层串口驱动，不使用</w:t>
      </w:r>
      <w:r w:rsidR="00857F25" w:rsidRPr="00613AD9">
        <w:t>Labview</w:t>
      </w:r>
      <w:r w:rsidR="00857F25" w:rsidRPr="00613AD9">
        <w:rPr>
          <w:rFonts w:hint="eastAsia"/>
        </w:rPr>
        <w:t>的</w:t>
      </w:r>
      <w:r w:rsidR="00857F25" w:rsidRPr="00613AD9">
        <w:t>VISA</w:t>
      </w:r>
      <w:r w:rsidR="00857F25" w:rsidRPr="00613AD9">
        <w:rPr>
          <w:rFonts w:hint="eastAsia"/>
        </w:rPr>
        <w:t>驱动，改为</w:t>
      </w:r>
      <w:r w:rsidR="00857F25" w:rsidRPr="00613AD9">
        <w:t>PComm Lite</w:t>
      </w:r>
      <w:r w:rsidR="00857F25">
        <w:rPr>
          <w:rFonts w:hint="eastAsia"/>
        </w:rPr>
        <w:t>，</w:t>
      </w:r>
      <w:r w:rsidR="00857F25" w:rsidRPr="00857F25">
        <w:rPr>
          <w:rFonts w:hint="eastAsia"/>
        </w:rPr>
        <w:t>界面更新</w:t>
      </w:r>
    </w:p>
    <w:p w:rsidR="0010587B" w:rsidRDefault="0010587B" w:rsidP="00613AD9">
      <w:pPr>
        <w:pStyle w:val="7"/>
        <w:ind w:firstLine="482"/>
      </w:pPr>
      <w:r>
        <w:t>串口助手</w:t>
      </w:r>
      <w:r>
        <w:t>:</w:t>
      </w:r>
    </w:p>
    <w:p w:rsidR="007E6C7E" w:rsidRDefault="0010587B" w:rsidP="00AF2C0D">
      <w:pPr>
        <w:pStyle w:val="ab"/>
        <w:numPr>
          <w:ilvl w:val="0"/>
          <w:numId w:val="5"/>
        </w:numPr>
        <w:ind w:firstLineChars="0"/>
      </w:pPr>
      <w:r>
        <w:rPr>
          <w:rFonts w:hint="eastAsia"/>
        </w:rPr>
        <w:t>添加功能：</w:t>
      </w:r>
    </w:p>
    <w:p w:rsidR="0010587B" w:rsidRPr="007E6C7E" w:rsidRDefault="0010587B" w:rsidP="00AF2C0D">
      <w:pPr>
        <w:pStyle w:val="ab"/>
        <w:numPr>
          <w:ilvl w:val="0"/>
          <w:numId w:val="6"/>
        </w:numPr>
        <w:ind w:firstLineChars="0"/>
      </w:pPr>
      <w:r w:rsidRPr="007E6C7E">
        <w:rPr>
          <w:rFonts w:asciiTheme="minorEastAsia" w:eastAsiaTheme="minorEastAsia" w:hAnsiTheme="minorEastAsia"/>
        </w:rPr>
        <w:t>添加保存文本接收</w:t>
      </w:r>
      <w:r w:rsidRPr="007E6C7E">
        <w:rPr>
          <w:rFonts w:asciiTheme="minorEastAsia" w:eastAsiaTheme="minorEastAsia" w:hAnsiTheme="minorEastAsia" w:hint="eastAsia"/>
        </w:rPr>
        <w:t>框数据到文件功能</w:t>
      </w:r>
    </w:p>
    <w:p w:rsidR="0010587B" w:rsidRPr="007E6C7E" w:rsidRDefault="0010587B" w:rsidP="00AF2C0D">
      <w:pPr>
        <w:pStyle w:val="ab"/>
        <w:widowControl w:val="0"/>
        <w:numPr>
          <w:ilvl w:val="0"/>
          <w:numId w:val="6"/>
        </w:numPr>
        <w:ind w:left="902" w:firstLineChars="0"/>
        <w:rPr>
          <w:rFonts w:asciiTheme="minorEastAsia" w:eastAsiaTheme="minorEastAsia" w:hAnsiTheme="minorEastAsia"/>
        </w:rPr>
      </w:pPr>
      <w:r w:rsidRPr="007E6C7E">
        <w:rPr>
          <w:rFonts w:asciiTheme="minorEastAsia" w:eastAsiaTheme="minorEastAsia" w:hAnsiTheme="minorEastAsia"/>
        </w:rPr>
        <w:t>添加加</w:t>
      </w:r>
      <w:r w:rsidRPr="007E6C7E">
        <w:rPr>
          <w:rFonts w:asciiTheme="minorEastAsia" w:eastAsiaTheme="minorEastAsia" w:hAnsiTheme="minorEastAsia" w:hint="eastAsia"/>
        </w:rPr>
        <w:t>载文件到文本发送框功能</w:t>
      </w:r>
    </w:p>
    <w:p w:rsidR="0010587B" w:rsidRPr="007E6C7E" w:rsidRDefault="0010587B" w:rsidP="00AF2C0D">
      <w:pPr>
        <w:pStyle w:val="ab"/>
        <w:widowControl w:val="0"/>
        <w:numPr>
          <w:ilvl w:val="0"/>
          <w:numId w:val="6"/>
        </w:numPr>
        <w:ind w:left="902" w:firstLineChars="0"/>
        <w:rPr>
          <w:rFonts w:asciiTheme="minorEastAsia" w:eastAsiaTheme="minorEastAsia" w:hAnsiTheme="minorEastAsia"/>
        </w:rPr>
      </w:pPr>
      <w:r w:rsidRPr="007E6C7E">
        <w:rPr>
          <w:rFonts w:asciiTheme="minorEastAsia" w:eastAsiaTheme="minorEastAsia" w:hAnsiTheme="minorEastAsia"/>
        </w:rPr>
        <w:t>添加DTR,RTS控制</w:t>
      </w:r>
    </w:p>
    <w:p w:rsidR="0010587B" w:rsidRPr="007E6C7E" w:rsidRDefault="0010587B" w:rsidP="00AF2C0D">
      <w:pPr>
        <w:pStyle w:val="ab"/>
        <w:widowControl w:val="0"/>
        <w:numPr>
          <w:ilvl w:val="0"/>
          <w:numId w:val="6"/>
        </w:numPr>
        <w:ind w:left="902" w:firstLineChars="0"/>
        <w:rPr>
          <w:rFonts w:asciiTheme="minorEastAsia" w:eastAsiaTheme="minorEastAsia" w:hAnsiTheme="minorEastAsia"/>
        </w:rPr>
      </w:pPr>
      <w:r w:rsidRPr="007E6C7E">
        <w:rPr>
          <w:rFonts w:asciiTheme="minorEastAsia" w:eastAsiaTheme="minorEastAsia" w:hAnsiTheme="minorEastAsia"/>
        </w:rPr>
        <w:t>添加自</w:t>
      </w:r>
      <w:r w:rsidRPr="007E6C7E">
        <w:rPr>
          <w:rFonts w:asciiTheme="minorEastAsia" w:eastAsiaTheme="minorEastAsia" w:hAnsiTheme="minorEastAsia" w:hint="eastAsia"/>
        </w:rPr>
        <w:t>动插入校验码，校验码可选负校验和，校验和，异或校验，固定字节校验，插入位置可任意设置</w:t>
      </w:r>
    </w:p>
    <w:p w:rsidR="0010587B" w:rsidRPr="007E6C7E" w:rsidRDefault="0010587B" w:rsidP="00AF2C0D">
      <w:pPr>
        <w:pStyle w:val="ab"/>
        <w:widowControl w:val="0"/>
        <w:numPr>
          <w:ilvl w:val="0"/>
          <w:numId w:val="6"/>
        </w:numPr>
        <w:ind w:left="902" w:firstLineChars="0"/>
        <w:rPr>
          <w:rFonts w:asciiTheme="minorEastAsia" w:eastAsiaTheme="minorEastAsia" w:hAnsiTheme="minorEastAsia"/>
        </w:rPr>
      </w:pPr>
      <w:r w:rsidRPr="007E6C7E">
        <w:rPr>
          <w:rFonts w:asciiTheme="minorEastAsia" w:eastAsiaTheme="minorEastAsia" w:hAnsiTheme="minorEastAsia"/>
        </w:rPr>
        <w:t>添加可</w:t>
      </w:r>
      <w:r w:rsidRPr="007E6C7E">
        <w:rPr>
          <w:rFonts w:asciiTheme="minorEastAsia" w:eastAsiaTheme="minorEastAsia" w:hAnsiTheme="minorEastAsia" w:hint="eastAsia"/>
        </w:rPr>
        <w:t>选自动清空数据</w:t>
      </w:r>
    </w:p>
    <w:p w:rsidR="007E6C7E" w:rsidRDefault="0010587B" w:rsidP="00AF2C0D">
      <w:pPr>
        <w:pStyle w:val="ab"/>
        <w:numPr>
          <w:ilvl w:val="0"/>
          <w:numId w:val="5"/>
        </w:numPr>
        <w:ind w:firstLineChars="0"/>
      </w:pPr>
      <w:r>
        <w:rPr>
          <w:rFonts w:hint="eastAsia"/>
        </w:rPr>
        <w:t>优化功能：</w:t>
      </w:r>
    </w:p>
    <w:p w:rsidR="007E6C7E" w:rsidRDefault="0010587B" w:rsidP="00AF2C0D">
      <w:pPr>
        <w:pStyle w:val="ab"/>
        <w:numPr>
          <w:ilvl w:val="0"/>
          <w:numId w:val="7"/>
        </w:numPr>
        <w:ind w:firstLineChars="0"/>
      </w:pPr>
      <w:r>
        <w:rPr>
          <w:rFonts w:hint="eastAsia"/>
        </w:rPr>
        <w:t>优化</w:t>
      </w:r>
      <w:r>
        <w:t>HEX</w:t>
      </w:r>
      <w:r>
        <w:rPr>
          <w:rFonts w:hint="eastAsia"/>
        </w:rPr>
        <w:t>显示只能</w:t>
      </w:r>
      <w:r>
        <w:t>16</w:t>
      </w:r>
      <w:r>
        <w:t>位</w:t>
      </w:r>
      <w:r>
        <w:rPr>
          <w:rFonts w:hint="eastAsia"/>
        </w:rPr>
        <w:t>显示</w:t>
      </w:r>
    </w:p>
    <w:p w:rsidR="007E6C7E" w:rsidRDefault="0010587B" w:rsidP="00AF2C0D">
      <w:pPr>
        <w:pStyle w:val="ab"/>
        <w:numPr>
          <w:ilvl w:val="0"/>
          <w:numId w:val="7"/>
        </w:numPr>
        <w:ind w:firstLineChars="0"/>
      </w:pPr>
      <w:r>
        <w:t>默</w:t>
      </w:r>
      <w:r>
        <w:rPr>
          <w:rFonts w:hint="eastAsia"/>
        </w:rPr>
        <w:t>认的分包显示时间间隔改为</w:t>
      </w:r>
      <w:r>
        <w:t>30ms</w:t>
      </w:r>
    </w:p>
    <w:p w:rsidR="0010587B" w:rsidRDefault="0010587B" w:rsidP="00AF2C0D">
      <w:pPr>
        <w:pStyle w:val="ab"/>
        <w:numPr>
          <w:ilvl w:val="0"/>
          <w:numId w:val="7"/>
        </w:numPr>
        <w:ind w:firstLineChars="0"/>
      </w:pPr>
      <w:r>
        <w:t>默</w:t>
      </w:r>
      <w:r>
        <w:rPr>
          <w:rFonts w:hint="eastAsia"/>
        </w:rPr>
        <w:t>认自动发送时间间隔改为</w:t>
      </w:r>
      <w:r>
        <w:t>30ms</w:t>
      </w:r>
    </w:p>
    <w:p w:rsidR="00272438" w:rsidRDefault="00272438" w:rsidP="00272438">
      <w:pPr>
        <w:pStyle w:val="6"/>
      </w:pPr>
      <w:r>
        <w:rPr>
          <w:rFonts w:hint="eastAsia"/>
        </w:rPr>
        <w:t>3.0.1-</w:t>
      </w:r>
      <w:r>
        <w:t xml:space="preserve"> </w:t>
      </w:r>
      <w:r>
        <w:rPr>
          <w:rFonts w:hint="eastAsia"/>
        </w:rPr>
        <w:t>添加</w:t>
      </w:r>
      <w:r>
        <w:rPr>
          <w:rFonts w:hint="eastAsia"/>
        </w:rPr>
        <w:t>release</w:t>
      </w:r>
      <w:r>
        <w:t xml:space="preserve"> </w:t>
      </w:r>
      <w:r>
        <w:rPr>
          <w:rFonts w:hint="eastAsia"/>
        </w:rPr>
        <w:t>notes</w:t>
      </w:r>
      <w:r w:rsidR="002424E1">
        <w:rPr>
          <w:rFonts w:hint="eastAsia"/>
        </w:rPr>
        <w:t>说明</w:t>
      </w:r>
    </w:p>
    <w:p w:rsidR="00B855AA" w:rsidRDefault="00B855AA" w:rsidP="00B855AA">
      <w:pPr>
        <w:pStyle w:val="6"/>
      </w:pPr>
      <w:r>
        <w:rPr>
          <w:rFonts w:hint="eastAsia"/>
        </w:rPr>
        <w:t>3.0.</w:t>
      </w:r>
      <w:r w:rsidR="00EF436E">
        <w:t>2</w:t>
      </w:r>
      <w:r>
        <w:rPr>
          <w:rFonts w:hint="eastAsia"/>
        </w:rPr>
        <w:t>-</w:t>
      </w:r>
      <w:r>
        <w:t xml:space="preserve"> </w:t>
      </w:r>
      <w:r w:rsidR="00EF436E">
        <w:t>串口助手</w:t>
      </w:r>
    </w:p>
    <w:p w:rsidR="00EF436E" w:rsidRDefault="00EF436E" w:rsidP="00EF436E">
      <w:pPr>
        <w:pStyle w:val="ab"/>
        <w:numPr>
          <w:ilvl w:val="0"/>
          <w:numId w:val="5"/>
        </w:numPr>
        <w:ind w:firstLineChars="0"/>
      </w:pPr>
      <w:r>
        <w:rPr>
          <w:rFonts w:hint="eastAsia"/>
        </w:rPr>
        <w:t>优化功能：</w:t>
      </w:r>
    </w:p>
    <w:p w:rsidR="00EF436E" w:rsidRDefault="00EF436E" w:rsidP="00EF436E">
      <w:pPr>
        <w:pStyle w:val="ab"/>
        <w:numPr>
          <w:ilvl w:val="0"/>
          <w:numId w:val="7"/>
        </w:numPr>
        <w:ind w:firstLineChars="0"/>
      </w:pPr>
      <w:r>
        <w:rPr>
          <w:rFonts w:hint="eastAsia"/>
        </w:rPr>
        <w:t>接收文本框使用鼠标滚轮控制</w:t>
      </w:r>
    </w:p>
    <w:p w:rsidR="00EF436E" w:rsidRDefault="00FA0BDB" w:rsidP="00EF436E">
      <w:pPr>
        <w:pStyle w:val="ab"/>
        <w:numPr>
          <w:ilvl w:val="0"/>
          <w:numId w:val="7"/>
        </w:numPr>
        <w:ind w:firstLineChars="0"/>
      </w:pPr>
      <w:r>
        <w:t>“</w:t>
      </w:r>
      <w:r w:rsidR="00E55922">
        <w:rPr>
          <w:rFonts w:hint="eastAsia"/>
        </w:rPr>
        <w:t>打开串口</w:t>
      </w:r>
      <w:r>
        <w:t>”</w:t>
      </w:r>
      <w:r w:rsidR="00E55922">
        <w:rPr>
          <w:rFonts w:hint="eastAsia"/>
        </w:rPr>
        <w:t>按钮颜色更改</w:t>
      </w:r>
    </w:p>
    <w:p w:rsidR="00EF436E" w:rsidRPr="00A61015" w:rsidRDefault="00D846F5" w:rsidP="00D846F5">
      <w:pPr>
        <w:pStyle w:val="6"/>
        <w:rPr>
          <w:b w:val="0"/>
        </w:rPr>
      </w:pPr>
      <w:r w:rsidRPr="00A61015">
        <w:rPr>
          <w:rFonts w:hint="eastAsia"/>
        </w:rPr>
        <w:t>3.1.0-</w:t>
      </w:r>
      <w:r w:rsidRPr="00A61015">
        <w:t xml:space="preserve"> </w:t>
      </w:r>
      <w:r w:rsidRPr="00A61015">
        <w:rPr>
          <w:rFonts w:hint="eastAsia"/>
        </w:rPr>
        <w:t>网络助手</w:t>
      </w:r>
    </w:p>
    <w:p w:rsidR="00D846F5" w:rsidRPr="00A61015" w:rsidRDefault="00D846F5" w:rsidP="00D846F5">
      <w:pPr>
        <w:pStyle w:val="ab"/>
        <w:numPr>
          <w:ilvl w:val="0"/>
          <w:numId w:val="5"/>
        </w:numPr>
        <w:ind w:firstLineChars="0"/>
        <w:rPr>
          <w:b/>
        </w:rPr>
      </w:pPr>
      <w:r w:rsidRPr="00A61015">
        <w:rPr>
          <w:rFonts w:hint="eastAsia"/>
        </w:rPr>
        <w:t>新增网络调试助手，支持</w:t>
      </w:r>
      <w:r w:rsidRPr="00A61015">
        <w:rPr>
          <w:rFonts w:hint="eastAsia"/>
        </w:rPr>
        <w:t>TCP</w:t>
      </w:r>
      <w:r w:rsidRPr="00A61015">
        <w:t>/IP</w:t>
      </w:r>
      <w:r w:rsidR="00556205" w:rsidRPr="00A61015">
        <w:rPr>
          <w:rFonts w:hint="eastAsia"/>
        </w:rPr>
        <w:t>、</w:t>
      </w:r>
      <w:r w:rsidR="00556205" w:rsidRPr="00A61015">
        <w:rPr>
          <w:rFonts w:hint="eastAsia"/>
        </w:rPr>
        <w:t>UDP</w:t>
      </w:r>
      <w:r w:rsidRPr="00A61015">
        <w:rPr>
          <w:rFonts w:hint="eastAsia"/>
        </w:rPr>
        <w:t>通信</w:t>
      </w:r>
    </w:p>
    <w:p w:rsidR="00A61015" w:rsidRDefault="00A61015" w:rsidP="00A61015">
      <w:pPr>
        <w:pStyle w:val="6"/>
      </w:pPr>
      <w:r>
        <w:rPr>
          <w:rFonts w:hint="eastAsia"/>
        </w:rPr>
        <w:t>3.</w:t>
      </w:r>
      <w:r w:rsidR="00423FC7">
        <w:t>2</w:t>
      </w:r>
      <w:r>
        <w:rPr>
          <w:rFonts w:hint="eastAsia"/>
        </w:rPr>
        <w:t>.</w:t>
      </w:r>
      <w:r w:rsidR="00423FC7">
        <w:t>0</w:t>
      </w:r>
      <w:r>
        <w:rPr>
          <w:rFonts w:hint="eastAsia"/>
        </w:rPr>
        <w:t>-</w:t>
      </w:r>
      <w:r>
        <w:t xml:space="preserve"> </w:t>
      </w:r>
      <w:r w:rsidR="001939BE" w:rsidRPr="00423FC7">
        <w:rPr>
          <w:rFonts w:hint="eastAsia"/>
        </w:rPr>
        <w:t>串口助手</w:t>
      </w:r>
    </w:p>
    <w:p w:rsidR="009322FA" w:rsidRPr="00423FC7" w:rsidRDefault="00A61015" w:rsidP="009322FA">
      <w:pPr>
        <w:pStyle w:val="ab"/>
        <w:numPr>
          <w:ilvl w:val="0"/>
          <w:numId w:val="5"/>
        </w:numPr>
        <w:ind w:firstLineChars="0"/>
      </w:pPr>
      <w:r w:rsidRPr="00423FC7">
        <w:rPr>
          <w:rFonts w:hint="eastAsia"/>
        </w:rPr>
        <w:t>新增</w:t>
      </w:r>
      <w:r w:rsidR="001939BE" w:rsidRPr="00423FC7">
        <w:rPr>
          <w:rFonts w:hint="eastAsia"/>
        </w:rPr>
        <w:t>刷新按钮</w:t>
      </w:r>
    </w:p>
    <w:p w:rsidR="00423FC7" w:rsidRPr="00471AFC" w:rsidRDefault="00423FC7" w:rsidP="00423FC7">
      <w:pPr>
        <w:pStyle w:val="6"/>
      </w:pPr>
      <w:r w:rsidRPr="00471AFC">
        <w:rPr>
          <w:rFonts w:hint="eastAsia"/>
        </w:rPr>
        <w:t>3.</w:t>
      </w:r>
      <w:r w:rsidRPr="00471AFC">
        <w:t>2</w:t>
      </w:r>
      <w:r w:rsidRPr="00471AFC">
        <w:rPr>
          <w:rFonts w:hint="eastAsia"/>
        </w:rPr>
        <w:t>.</w:t>
      </w:r>
      <w:r w:rsidRPr="00471AFC">
        <w:t>1</w:t>
      </w:r>
      <w:r w:rsidRPr="00471AFC">
        <w:rPr>
          <w:rFonts w:hint="eastAsia"/>
        </w:rPr>
        <w:t>-</w:t>
      </w:r>
      <w:r w:rsidRPr="00471AFC">
        <w:t xml:space="preserve"> </w:t>
      </w:r>
      <w:r w:rsidRPr="00471AFC">
        <w:rPr>
          <w:rFonts w:hint="eastAsia"/>
        </w:rPr>
        <w:t>P</w:t>
      </w:r>
      <w:r w:rsidRPr="00471AFC">
        <w:t>ID</w:t>
      </w:r>
      <w:r w:rsidRPr="00471AFC">
        <w:t>调试助手</w:t>
      </w:r>
    </w:p>
    <w:p w:rsidR="00423FC7" w:rsidRPr="00471AFC" w:rsidRDefault="00423FC7" w:rsidP="00423FC7">
      <w:pPr>
        <w:pStyle w:val="ab"/>
        <w:numPr>
          <w:ilvl w:val="0"/>
          <w:numId w:val="5"/>
        </w:numPr>
        <w:ind w:firstLineChars="0"/>
      </w:pPr>
      <w:r w:rsidRPr="00471AFC">
        <w:t>修正</w:t>
      </w:r>
      <w:r w:rsidRPr="00471AFC">
        <w:t>bug</w:t>
      </w:r>
      <w:r w:rsidRPr="00471AFC">
        <w:rPr>
          <w:rFonts w:hint="eastAsia"/>
        </w:rPr>
        <w:t>，启动电机按钮发送校验码错误</w:t>
      </w:r>
    </w:p>
    <w:p w:rsidR="00E36497" w:rsidRPr="00471AFC" w:rsidRDefault="00E36497" w:rsidP="00423FC7">
      <w:pPr>
        <w:pStyle w:val="ab"/>
        <w:numPr>
          <w:ilvl w:val="0"/>
          <w:numId w:val="5"/>
        </w:numPr>
        <w:ind w:firstLineChars="0"/>
      </w:pPr>
      <w:r w:rsidRPr="00471AFC">
        <w:t>添加可用例程提示</w:t>
      </w:r>
    </w:p>
    <w:p w:rsidR="00A7674C" w:rsidRPr="00471AFC" w:rsidRDefault="00A7674C" w:rsidP="00423FC7">
      <w:pPr>
        <w:pStyle w:val="ab"/>
        <w:numPr>
          <w:ilvl w:val="0"/>
          <w:numId w:val="5"/>
        </w:numPr>
        <w:ind w:firstLineChars="0"/>
      </w:pPr>
      <w:r w:rsidRPr="00471AFC">
        <w:t>修改绘图控制区的布局</w:t>
      </w:r>
    </w:p>
    <w:p w:rsidR="00471AFC" w:rsidRDefault="00471AFC" w:rsidP="00471AFC">
      <w:pPr>
        <w:pStyle w:val="6"/>
      </w:pPr>
      <w:r>
        <w:rPr>
          <w:rFonts w:hint="eastAsia"/>
        </w:rPr>
        <w:t>3.</w:t>
      </w:r>
      <w:r>
        <w:t>2</w:t>
      </w:r>
      <w:r>
        <w:rPr>
          <w:rFonts w:hint="eastAsia"/>
        </w:rPr>
        <w:t>.</w:t>
      </w:r>
      <w:r w:rsidR="009A34D9">
        <w:t>2</w:t>
      </w:r>
      <w:r>
        <w:rPr>
          <w:rFonts w:hint="eastAsia"/>
        </w:rPr>
        <w:t>-</w:t>
      </w:r>
      <w:r>
        <w:t xml:space="preserve"> </w:t>
      </w:r>
      <w:r w:rsidRPr="00AF4AF8">
        <w:rPr>
          <w:rFonts w:hint="eastAsia"/>
        </w:rPr>
        <w:t>P</w:t>
      </w:r>
      <w:r w:rsidRPr="00AF4AF8">
        <w:t>ID</w:t>
      </w:r>
      <w:r w:rsidRPr="00AF4AF8">
        <w:t>调试助手</w:t>
      </w:r>
    </w:p>
    <w:p w:rsidR="00471AFC" w:rsidRDefault="00471AFC" w:rsidP="00471AFC">
      <w:pPr>
        <w:pStyle w:val="ab"/>
        <w:numPr>
          <w:ilvl w:val="0"/>
          <w:numId w:val="5"/>
        </w:numPr>
        <w:ind w:firstLineChars="0"/>
        <w:rPr>
          <w:b/>
        </w:rPr>
      </w:pPr>
      <w:r w:rsidRPr="00923811">
        <w:rPr>
          <w:rFonts w:hint="eastAsia"/>
        </w:rPr>
        <w:t>添加多通道支持</w:t>
      </w:r>
      <w:r w:rsidRPr="00471AFC">
        <w:rPr>
          <w:rFonts w:hint="eastAsia"/>
        </w:rPr>
        <w:t>，</w:t>
      </w:r>
      <w:r w:rsidRPr="00923811">
        <w:rPr>
          <w:rFonts w:hint="eastAsia"/>
        </w:rPr>
        <w:t>可以同时显示</w:t>
      </w:r>
      <w:r w:rsidRPr="00923811">
        <w:rPr>
          <w:rFonts w:hint="eastAsia"/>
        </w:rPr>
        <w:t>3</w:t>
      </w:r>
      <w:r w:rsidRPr="00923811">
        <w:t>+1</w:t>
      </w:r>
      <w:r w:rsidRPr="00923811">
        <w:rPr>
          <w:rFonts w:hint="eastAsia"/>
        </w:rPr>
        <w:t>个通道波形</w:t>
      </w:r>
      <w:r w:rsidRPr="00923811">
        <w:rPr>
          <w:rFonts w:hint="eastAsia"/>
        </w:rPr>
        <w:t>,</w:t>
      </w:r>
      <w:r w:rsidRPr="00923811">
        <w:rPr>
          <w:rFonts w:hint="eastAsia"/>
        </w:rPr>
        <w:t>其中一个通道是目标值</w:t>
      </w:r>
      <w:r w:rsidRPr="00923811">
        <w:rPr>
          <w:rFonts w:hint="eastAsia"/>
        </w:rPr>
        <w:t>,</w:t>
      </w:r>
      <w:r w:rsidR="00923811">
        <w:rPr>
          <w:rFonts w:hint="eastAsia"/>
        </w:rPr>
        <w:t>由</w:t>
      </w:r>
      <w:r w:rsidRPr="00923811">
        <w:rPr>
          <w:rFonts w:hint="eastAsia"/>
        </w:rPr>
        <w:t>PID</w:t>
      </w:r>
      <w:r w:rsidRPr="00923811">
        <w:rPr>
          <w:rFonts w:hint="eastAsia"/>
        </w:rPr>
        <w:t>调试助手设定</w:t>
      </w:r>
    </w:p>
    <w:p w:rsidR="00AF6770" w:rsidRDefault="00AF6770" w:rsidP="00AF6770">
      <w:pPr>
        <w:pStyle w:val="6"/>
      </w:pPr>
      <w:r>
        <w:rPr>
          <w:rFonts w:hint="eastAsia"/>
        </w:rPr>
        <w:t>3.</w:t>
      </w:r>
      <w:r>
        <w:t>3</w:t>
      </w:r>
      <w:r>
        <w:rPr>
          <w:rFonts w:hint="eastAsia"/>
        </w:rPr>
        <w:t>.</w:t>
      </w:r>
      <w:r>
        <w:t>0</w:t>
      </w:r>
      <w:r>
        <w:rPr>
          <w:rFonts w:hint="eastAsia"/>
        </w:rPr>
        <w:t>-</w:t>
      </w:r>
      <w:r>
        <w:t xml:space="preserve"> </w:t>
      </w:r>
      <w:r>
        <w:rPr>
          <w:color w:val="00B0F0"/>
        </w:rPr>
        <w:t>Modbus Master</w:t>
      </w:r>
    </w:p>
    <w:p w:rsidR="00F0112B" w:rsidRDefault="00AF6770" w:rsidP="00711ADF">
      <w:pPr>
        <w:pStyle w:val="ab"/>
        <w:numPr>
          <w:ilvl w:val="0"/>
          <w:numId w:val="5"/>
        </w:numPr>
        <w:ind w:firstLineChars="0"/>
        <w:rPr>
          <w:b/>
        </w:rPr>
      </w:pPr>
      <w:r w:rsidRPr="00F0112B">
        <w:rPr>
          <w:rFonts w:hint="eastAsia"/>
          <w:b/>
        </w:rPr>
        <w:t>添加</w:t>
      </w:r>
      <w:r w:rsidRPr="00F0112B">
        <w:rPr>
          <w:rFonts w:hint="eastAsia"/>
          <w:b/>
        </w:rPr>
        <w:t>Modbus</w:t>
      </w:r>
      <w:r w:rsidR="00C75340" w:rsidRPr="00F0112B">
        <w:rPr>
          <w:b/>
        </w:rPr>
        <w:t xml:space="preserve"> </w:t>
      </w:r>
      <w:r w:rsidR="00C75340" w:rsidRPr="00F0112B">
        <w:rPr>
          <w:rFonts w:hint="eastAsia"/>
          <w:b/>
        </w:rPr>
        <w:t>Master</w:t>
      </w:r>
      <w:r w:rsidR="00C75340" w:rsidRPr="00F0112B">
        <w:rPr>
          <w:b/>
        </w:rPr>
        <w:t xml:space="preserve"> </w:t>
      </w:r>
      <w:r w:rsidR="00C75340" w:rsidRPr="00F0112B">
        <w:rPr>
          <w:b/>
        </w:rPr>
        <w:t>助手</w:t>
      </w:r>
    </w:p>
    <w:p w:rsidR="00F0112B" w:rsidRDefault="00F0112B" w:rsidP="00F0112B">
      <w:pPr>
        <w:pStyle w:val="ab"/>
        <w:numPr>
          <w:ilvl w:val="0"/>
          <w:numId w:val="5"/>
        </w:numPr>
        <w:ind w:firstLineChars="0"/>
        <w:rPr>
          <w:b/>
        </w:rPr>
      </w:pPr>
      <w:r>
        <w:rPr>
          <w:b/>
        </w:rPr>
        <w:t>支持</w:t>
      </w:r>
      <w:r>
        <w:rPr>
          <w:b/>
        </w:rPr>
        <w:t>RTU</w:t>
      </w:r>
      <w:r>
        <w:rPr>
          <w:b/>
        </w:rPr>
        <w:t>和</w:t>
      </w:r>
      <w:r>
        <w:rPr>
          <w:b/>
        </w:rPr>
        <w:t>ASCII</w:t>
      </w:r>
      <w:r>
        <w:rPr>
          <w:b/>
        </w:rPr>
        <w:t>模式通信</w:t>
      </w:r>
    </w:p>
    <w:p w:rsidR="00C75340" w:rsidRDefault="00C75340" w:rsidP="00711ADF">
      <w:pPr>
        <w:pStyle w:val="ab"/>
        <w:numPr>
          <w:ilvl w:val="0"/>
          <w:numId w:val="5"/>
        </w:numPr>
        <w:ind w:firstLineChars="0"/>
        <w:rPr>
          <w:b/>
        </w:rPr>
      </w:pPr>
      <w:r w:rsidRPr="00F0112B">
        <w:rPr>
          <w:b/>
        </w:rPr>
        <w:t>具有接收帧分析</w:t>
      </w:r>
      <w:r w:rsidRPr="00F0112B">
        <w:rPr>
          <w:rFonts w:hint="eastAsia"/>
          <w:b/>
        </w:rPr>
        <w:t>，</w:t>
      </w:r>
      <w:r w:rsidRPr="00F0112B">
        <w:rPr>
          <w:b/>
        </w:rPr>
        <w:t>可用于测试从机</w:t>
      </w:r>
    </w:p>
    <w:p w:rsidR="00F0112B" w:rsidRDefault="00F0112B" w:rsidP="00711ADF">
      <w:pPr>
        <w:pStyle w:val="ab"/>
        <w:numPr>
          <w:ilvl w:val="0"/>
          <w:numId w:val="5"/>
        </w:numPr>
        <w:ind w:firstLineChars="0"/>
        <w:rPr>
          <w:b/>
        </w:rPr>
      </w:pPr>
      <w:r>
        <w:rPr>
          <w:b/>
        </w:rPr>
        <w:t>支持自动插入校验码</w:t>
      </w:r>
      <w:r>
        <w:rPr>
          <w:rFonts w:hint="eastAsia"/>
          <w:b/>
        </w:rPr>
        <w:t>，</w:t>
      </w:r>
      <w:r>
        <w:rPr>
          <w:b/>
        </w:rPr>
        <w:t>CRC-16</w:t>
      </w:r>
      <w:r>
        <w:rPr>
          <w:rFonts w:hint="eastAsia"/>
          <w:b/>
        </w:rPr>
        <w:t>/LRC</w:t>
      </w:r>
    </w:p>
    <w:p w:rsidR="00AF4AF8" w:rsidRPr="00F0112B" w:rsidRDefault="00AF4AF8" w:rsidP="00711ADF">
      <w:pPr>
        <w:pStyle w:val="ab"/>
        <w:numPr>
          <w:ilvl w:val="0"/>
          <w:numId w:val="5"/>
        </w:numPr>
        <w:ind w:firstLineChars="0"/>
        <w:rPr>
          <w:b/>
        </w:rPr>
      </w:pPr>
      <w:r>
        <w:rPr>
          <w:b/>
        </w:rPr>
        <w:t>可设定轮询间隔时间，超时时间</w:t>
      </w:r>
    </w:p>
    <w:p w:rsidR="003B23BD" w:rsidRDefault="0010587B" w:rsidP="003B23BD">
      <w:pPr>
        <w:pStyle w:val="6"/>
      </w:pPr>
      <w:r>
        <w:rPr>
          <w:rFonts w:hint="eastAsia"/>
        </w:rPr>
        <w:lastRenderedPageBreak/>
        <w:t>版本说明</w:t>
      </w:r>
      <w:r>
        <w:t>:</w:t>
      </w:r>
    </w:p>
    <w:p w:rsidR="003B23BD" w:rsidRDefault="003B23BD" w:rsidP="003B23BD">
      <w:pPr>
        <w:ind w:firstLineChars="0" w:firstLine="0"/>
      </w:pPr>
      <w:r w:rsidRPr="003B23BD">
        <w:rPr>
          <w:rFonts w:hint="eastAsia"/>
          <w:b/>
        </w:rPr>
        <w:t>&lt;.exe</w:t>
      </w:r>
      <w:r w:rsidRPr="003B23BD">
        <w:rPr>
          <w:rFonts w:hint="eastAsia"/>
          <w:b/>
        </w:rPr>
        <w:t>可执行文件</w:t>
      </w:r>
      <w:r w:rsidRPr="003B23BD">
        <w:rPr>
          <w:rFonts w:hint="eastAsia"/>
          <w:b/>
        </w:rPr>
        <w:t>&gt;</w:t>
      </w:r>
      <w:r>
        <w:rPr>
          <w:rFonts w:hint="eastAsia"/>
        </w:rPr>
        <w:t xml:space="preserve"> -- </w:t>
      </w:r>
      <w:r>
        <w:rPr>
          <w:rFonts w:hint="eastAsia"/>
        </w:rPr>
        <w:t>不带</w:t>
      </w:r>
      <w:r>
        <w:rPr>
          <w:rFonts w:hint="eastAsia"/>
        </w:rPr>
        <w:t>VISA</w:t>
      </w:r>
      <w:r>
        <w:rPr>
          <w:rFonts w:hint="eastAsia"/>
        </w:rPr>
        <w:t>驱动的不可安装版本</w:t>
      </w:r>
      <w:r>
        <w:rPr>
          <w:rFonts w:hint="eastAsia"/>
        </w:rPr>
        <w:t>,</w:t>
      </w:r>
      <w:r>
        <w:rPr>
          <w:rFonts w:hint="eastAsia"/>
        </w:rPr>
        <w:t>只有可执行文件</w:t>
      </w:r>
      <w:r>
        <w:rPr>
          <w:rFonts w:hint="eastAsia"/>
        </w:rPr>
        <w:t>,</w:t>
      </w:r>
      <w:r>
        <w:rPr>
          <w:rFonts w:hint="eastAsia"/>
        </w:rPr>
        <w:t>适合已经安装过</w:t>
      </w:r>
      <w:r>
        <w:rPr>
          <w:rFonts w:hint="eastAsia"/>
        </w:rPr>
        <w:t>VISA</w:t>
      </w:r>
      <w:r>
        <w:rPr>
          <w:rFonts w:hint="eastAsia"/>
        </w:rPr>
        <w:t>驱动的电脑进行使用</w:t>
      </w:r>
    </w:p>
    <w:p w:rsidR="003B23BD" w:rsidRDefault="003B23BD" w:rsidP="003B23BD">
      <w:pPr>
        <w:ind w:firstLineChars="0" w:firstLine="0"/>
      </w:pPr>
      <w:r w:rsidRPr="003B23BD">
        <w:rPr>
          <w:rFonts w:hint="eastAsia"/>
          <w:b/>
        </w:rPr>
        <w:t>&lt;</w:t>
      </w:r>
      <w:r w:rsidRPr="003B23BD">
        <w:rPr>
          <w:rFonts w:hint="eastAsia"/>
          <w:b/>
        </w:rPr>
        <w:t>无驱动安装版</w:t>
      </w:r>
      <w:r w:rsidRPr="003B23BD">
        <w:rPr>
          <w:rFonts w:hint="eastAsia"/>
          <w:b/>
        </w:rPr>
        <w:t xml:space="preserve">&gt;  </w:t>
      </w:r>
      <w:r>
        <w:rPr>
          <w:rFonts w:hint="eastAsia"/>
        </w:rPr>
        <w:t xml:space="preserve">-- </w:t>
      </w:r>
      <w:r>
        <w:rPr>
          <w:rFonts w:hint="eastAsia"/>
        </w:rPr>
        <w:t>不带</w:t>
      </w:r>
      <w:r>
        <w:rPr>
          <w:rFonts w:hint="eastAsia"/>
        </w:rPr>
        <w:t>VISA</w:t>
      </w:r>
      <w:r>
        <w:rPr>
          <w:rFonts w:hint="eastAsia"/>
        </w:rPr>
        <w:t>驱动的可安装文件</w:t>
      </w:r>
      <w:r>
        <w:rPr>
          <w:rFonts w:hint="eastAsia"/>
        </w:rPr>
        <w:t>,</w:t>
      </w:r>
      <w:r>
        <w:rPr>
          <w:rFonts w:hint="eastAsia"/>
        </w:rPr>
        <w:t>适合已经安装过</w:t>
      </w:r>
      <w:r>
        <w:rPr>
          <w:rFonts w:hint="eastAsia"/>
        </w:rPr>
        <w:t>VISA</w:t>
      </w:r>
      <w:r>
        <w:rPr>
          <w:rFonts w:hint="eastAsia"/>
        </w:rPr>
        <w:t>驱动的电脑进行使用</w:t>
      </w:r>
    </w:p>
    <w:p w:rsidR="003B23BD" w:rsidRDefault="003B23BD" w:rsidP="003B23B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以上两个版本比较适合开发人员使用</w:t>
      </w:r>
      <w:r>
        <w:rPr>
          <w:rFonts w:hint="eastAsia"/>
        </w:rPr>
        <w:t>.</w:t>
      </w:r>
    </w:p>
    <w:p w:rsidR="003B23BD" w:rsidRDefault="003B23BD" w:rsidP="003B23BD">
      <w:pPr>
        <w:ind w:firstLineChars="0" w:firstLine="0"/>
      </w:pPr>
      <w:r w:rsidRPr="003B23BD">
        <w:rPr>
          <w:rFonts w:hint="eastAsia"/>
          <w:b/>
        </w:rPr>
        <w:t>&lt;</w:t>
      </w:r>
      <w:r w:rsidRPr="003B23BD">
        <w:rPr>
          <w:rFonts w:hint="eastAsia"/>
          <w:b/>
        </w:rPr>
        <w:t>完整安装版</w:t>
      </w:r>
      <w:r w:rsidRPr="003B23BD">
        <w:rPr>
          <w:rFonts w:hint="eastAsia"/>
          <w:b/>
        </w:rPr>
        <w:t xml:space="preserve">&gt;    </w:t>
      </w:r>
      <w:r>
        <w:rPr>
          <w:rFonts w:hint="eastAsia"/>
        </w:rPr>
        <w:t xml:space="preserve">-- </w:t>
      </w:r>
      <w:r>
        <w:rPr>
          <w:rFonts w:hint="eastAsia"/>
        </w:rPr>
        <w:t>带有</w:t>
      </w:r>
      <w:r>
        <w:rPr>
          <w:rFonts w:hint="eastAsia"/>
        </w:rPr>
        <w:t>VISA</w:t>
      </w:r>
      <w:r>
        <w:rPr>
          <w:rFonts w:hint="eastAsia"/>
        </w:rPr>
        <w:t>驱动的完整安装版本</w:t>
      </w:r>
      <w:r>
        <w:rPr>
          <w:rFonts w:hint="eastAsia"/>
        </w:rPr>
        <w:t>,</w:t>
      </w:r>
      <w:r>
        <w:rPr>
          <w:rFonts w:hint="eastAsia"/>
        </w:rPr>
        <w:t>可以在没有安装</w:t>
      </w:r>
      <w:r>
        <w:rPr>
          <w:rFonts w:hint="eastAsia"/>
        </w:rPr>
        <w:t>labview</w:t>
      </w:r>
      <w:r>
        <w:rPr>
          <w:rFonts w:hint="eastAsia"/>
        </w:rPr>
        <w:t>和</w:t>
      </w:r>
      <w:r>
        <w:rPr>
          <w:rFonts w:hint="eastAsia"/>
        </w:rPr>
        <w:t>VISA</w:t>
      </w:r>
      <w:r>
        <w:rPr>
          <w:rFonts w:hint="eastAsia"/>
        </w:rPr>
        <w:t>驱动的电脑上使用</w:t>
      </w:r>
      <w:r>
        <w:rPr>
          <w:rFonts w:hint="eastAsia"/>
        </w:rPr>
        <w:t>.</w:t>
      </w:r>
    </w:p>
    <w:p w:rsidR="003B23BD" w:rsidRDefault="003B23BD" w:rsidP="003B23BD">
      <w:pPr>
        <w:ind w:firstLineChars="0" w:firstLine="0"/>
        <w:rPr>
          <w:b/>
          <w:color w:val="FF0000"/>
        </w:rPr>
      </w:pPr>
      <w:r w:rsidRPr="00F74572">
        <w:rPr>
          <w:rFonts w:hint="eastAsia"/>
          <w:b/>
          <w:color w:val="FF0000"/>
        </w:rPr>
        <w:t>3.0.0</w:t>
      </w:r>
      <w:r w:rsidR="00B855AA">
        <w:rPr>
          <w:rFonts w:hint="eastAsia"/>
          <w:b/>
          <w:color w:val="FF0000"/>
        </w:rPr>
        <w:t>以上</w:t>
      </w:r>
      <w:r w:rsidRPr="00F74572">
        <w:rPr>
          <w:rFonts w:hint="eastAsia"/>
          <w:b/>
          <w:color w:val="FF0000"/>
        </w:rPr>
        <w:t>版本不需要</w:t>
      </w:r>
      <w:r w:rsidRPr="00F74572">
        <w:rPr>
          <w:rFonts w:hint="eastAsia"/>
          <w:b/>
          <w:color w:val="FF0000"/>
        </w:rPr>
        <w:t>VISA</w:t>
      </w:r>
      <w:r w:rsidRPr="00F74572">
        <w:rPr>
          <w:rFonts w:hint="eastAsia"/>
          <w:b/>
          <w:color w:val="FF0000"/>
        </w:rPr>
        <w:t>驱动</w:t>
      </w:r>
      <w:r w:rsidR="002122CD">
        <w:rPr>
          <w:rFonts w:hint="eastAsia"/>
          <w:b/>
          <w:color w:val="FF0000"/>
        </w:rPr>
        <w:t>，只有一个安装包</w:t>
      </w:r>
      <w:r w:rsidRPr="00F74572">
        <w:rPr>
          <w:rFonts w:hint="eastAsia"/>
          <w:b/>
          <w:color w:val="FF0000"/>
        </w:rPr>
        <w:t>。</w:t>
      </w:r>
    </w:p>
    <w:p w:rsidR="00C8434F" w:rsidRDefault="00C8434F" w:rsidP="003B23BD">
      <w:pPr>
        <w:ind w:firstLineChars="0" w:firstLine="0"/>
      </w:pPr>
      <w:r w:rsidRPr="00C8434F">
        <w:rPr>
          <w:rFonts w:hint="eastAsia"/>
        </w:rPr>
        <w:t>环境要求：</w:t>
      </w:r>
      <w:r w:rsidR="00841760">
        <w:t>W</w:t>
      </w:r>
      <w:r w:rsidRPr="00C8434F">
        <w:rPr>
          <w:rFonts w:hint="eastAsia"/>
        </w:rPr>
        <w:t>indow</w:t>
      </w:r>
      <w:r w:rsidRPr="00C8434F">
        <w:rPr>
          <w:rFonts w:hint="eastAsia"/>
        </w:rPr>
        <w:t>系统</w:t>
      </w:r>
      <w:r w:rsidR="00544729">
        <w:rPr>
          <w:rFonts w:hint="eastAsia"/>
        </w:rPr>
        <w:t>，主要测试环境：</w:t>
      </w:r>
      <w:r w:rsidR="00544729">
        <w:rPr>
          <w:rFonts w:hint="eastAsia"/>
        </w:rPr>
        <w:t>Windows</w:t>
      </w:r>
      <w:r w:rsidR="00544729">
        <w:t xml:space="preserve"> 7</w:t>
      </w:r>
      <w:r w:rsidR="00544729">
        <w:rPr>
          <w:rFonts w:hint="eastAsia"/>
        </w:rPr>
        <w:t>/Windows 10</w:t>
      </w:r>
    </w:p>
    <w:p w:rsidR="009D19AE" w:rsidRDefault="009D19AE" w:rsidP="003B23BD">
      <w:pPr>
        <w:ind w:firstLineChars="0" w:firstLine="0"/>
      </w:pPr>
    </w:p>
    <w:p w:rsidR="009D19AE" w:rsidRPr="00C8434F" w:rsidRDefault="009D19AE" w:rsidP="009D19AE">
      <w:pPr>
        <w:pStyle w:val="6"/>
      </w:pPr>
      <w:r>
        <w:rPr>
          <w:rFonts w:hint="eastAsia"/>
        </w:rPr>
        <w:t>已知问题：</w:t>
      </w:r>
    </w:p>
    <w:p w:rsidR="0010587B" w:rsidRDefault="009D19AE" w:rsidP="009D19AE">
      <w:pPr>
        <w:ind w:firstLine="480"/>
      </w:pPr>
      <w:r>
        <w:rPr>
          <w:rFonts w:hint="eastAsia"/>
        </w:rPr>
        <w:t>在</w:t>
      </w:r>
      <w:r w:rsidR="00E33F88">
        <w:rPr>
          <w:rFonts w:hint="eastAsia"/>
        </w:rPr>
        <w:t>客户</w:t>
      </w:r>
      <w:r>
        <w:t>W</w:t>
      </w:r>
      <w:r>
        <w:rPr>
          <w:rFonts w:hint="eastAsia"/>
        </w:rPr>
        <w:t>in7</w:t>
      </w:r>
      <w:r>
        <w:rPr>
          <w:rFonts w:hint="eastAsia"/>
        </w:rPr>
        <w:t>电脑上</w:t>
      </w:r>
      <w:r w:rsidR="008F4E4A">
        <w:rPr>
          <w:rFonts w:hint="eastAsia"/>
        </w:rPr>
        <w:t>软件</w:t>
      </w:r>
      <w:r>
        <w:rPr>
          <w:rFonts w:hint="eastAsia"/>
        </w:rPr>
        <w:t>字体大小显示异常，</w:t>
      </w:r>
      <w:r w:rsidR="00E33F88">
        <w:rPr>
          <w:rFonts w:hint="eastAsia"/>
        </w:rPr>
        <w:t>测试用电脑上无此现象，</w:t>
      </w:r>
      <w:r w:rsidR="0085490D">
        <w:rPr>
          <w:rFonts w:hint="eastAsia"/>
        </w:rPr>
        <w:t>有待解决</w:t>
      </w:r>
      <w:r>
        <w:rPr>
          <w:rFonts w:hint="eastAsia"/>
        </w:rPr>
        <w:t>。</w:t>
      </w:r>
    </w:p>
    <w:p w:rsidR="001E66E1" w:rsidRDefault="001E66E1" w:rsidP="0010587B">
      <w:pPr>
        <w:ind w:firstLineChars="0" w:firstLine="0"/>
      </w:pPr>
    </w:p>
    <w:sectPr w:rsidR="001E66E1" w:rsidSect="0010587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23811" w:code="8"/>
      <w:pgMar w:top="1440" w:right="1797" w:bottom="1440" w:left="1797" w:header="680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4431" w:rsidRDefault="00C74431" w:rsidP="00931A6F">
      <w:pPr>
        <w:ind w:firstLine="480"/>
      </w:pPr>
      <w:r>
        <w:separator/>
      </w:r>
    </w:p>
  </w:endnote>
  <w:endnote w:type="continuationSeparator" w:id="0">
    <w:p w:rsidR="00C74431" w:rsidRDefault="00C74431" w:rsidP="00931A6F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细黑"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660" w:rsidRDefault="00EF7660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660" w:rsidRPr="00F73B9B" w:rsidRDefault="00EF7660" w:rsidP="00C1133D">
    <w:pPr>
      <w:pStyle w:val="a6"/>
      <w:ind w:firstLine="480"/>
      <w:rPr>
        <w:color w:val="00B0F0"/>
        <w:szCs w:val="24"/>
        <w14:textOutline w14:w="9525" w14:cap="rnd" w14:cmpd="sng" w14:algn="ctr">
          <w14:solidFill>
            <w14:srgbClr w14:val="00B0F0"/>
          </w14:solidFill>
          <w14:prstDash w14:val="solid"/>
          <w14:bevel/>
        </w14:textOutline>
      </w:rPr>
    </w:pPr>
    <w:r w:rsidRPr="00F73B9B">
      <w:rPr>
        <w:color w:val="00B0F0"/>
        <w:szCs w:val="24"/>
        <w14:textOutline w14:w="9525" w14:cap="rnd" w14:cmpd="sng" w14:algn="ctr">
          <w14:solidFill>
            <w14:srgbClr w14:val="00B0F0"/>
          </w14:solidFill>
          <w14:prstDash w14:val="solid"/>
          <w14:bevel/>
        </w14:textOutline>
      </w:rPr>
      <w:t>第</w:t>
    </w:r>
    <w:r w:rsidRPr="00F73B9B">
      <w:rPr>
        <w:color w:val="00B0F0"/>
        <w:szCs w:val="24"/>
        <w14:textOutline w14:w="9525" w14:cap="rnd" w14:cmpd="sng" w14:algn="ctr">
          <w14:solidFill>
            <w14:srgbClr w14:val="00B0F0"/>
          </w14:solidFill>
          <w14:prstDash w14:val="solid"/>
          <w14:bevel/>
        </w14:textOutline>
      </w:rPr>
      <w:fldChar w:fldCharType="begin"/>
    </w:r>
    <w:r w:rsidRPr="00F73B9B">
      <w:rPr>
        <w:color w:val="00B0F0"/>
        <w:szCs w:val="24"/>
        <w14:textOutline w14:w="9525" w14:cap="rnd" w14:cmpd="sng" w14:algn="ctr">
          <w14:solidFill>
            <w14:srgbClr w14:val="00B0F0"/>
          </w14:solidFill>
          <w14:prstDash w14:val="solid"/>
          <w14:bevel/>
        </w14:textOutline>
      </w:rPr>
      <w:instrText xml:space="preserve"> PAGE  \* Arabic </w:instrText>
    </w:r>
    <w:r w:rsidRPr="00F73B9B">
      <w:rPr>
        <w:color w:val="00B0F0"/>
        <w:szCs w:val="24"/>
        <w14:textOutline w14:w="9525" w14:cap="rnd" w14:cmpd="sng" w14:algn="ctr">
          <w14:solidFill>
            <w14:srgbClr w14:val="00B0F0"/>
          </w14:solidFill>
          <w14:prstDash w14:val="solid"/>
          <w14:bevel/>
        </w14:textOutline>
      </w:rPr>
      <w:fldChar w:fldCharType="separate"/>
    </w:r>
    <w:r w:rsidR="00D230B0">
      <w:rPr>
        <w:noProof/>
        <w:color w:val="00B0F0"/>
        <w:szCs w:val="24"/>
        <w14:textOutline w14:w="9525" w14:cap="rnd" w14:cmpd="sng" w14:algn="ctr">
          <w14:solidFill>
            <w14:srgbClr w14:val="00B0F0"/>
          </w14:solidFill>
          <w14:prstDash w14:val="solid"/>
          <w14:bevel/>
        </w14:textOutline>
      </w:rPr>
      <w:t>2</w:t>
    </w:r>
    <w:r w:rsidRPr="00F73B9B">
      <w:rPr>
        <w:color w:val="00B0F0"/>
        <w:szCs w:val="24"/>
        <w14:textOutline w14:w="9525" w14:cap="rnd" w14:cmpd="sng" w14:algn="ctr">
          <w14:solidFill>
            <w14:srgbClr w14:val="00B0F0"/>
          </w14:solidFill>
          <w14:prstDash w14:val="solid"/>
          <w14:bevel/>
        </w14:textOutline>
      </w:rPr>
      <w:fldChar w:fldCharType="end"/>
    </w:r>
    <w:r w:rsidRPr="00F73B9B">
      <w:rPr>
        <w:color w:val="00B0F0"/>
        <w:szCs w:val="24"/>
        <w14:textOutline w14:w="9525" w14:cap="rnd" w14:cmpd="sng" w14:algn="ctr">
          <w14:solidFill>
            <w14:srgbClr w14:val="00B0F0"/>
          </w14:solidFill>
          <w14:prstDash w14:val="solid"/>
          <w14:bevel/>
        </w14:textOutline>
      </w:rPr>
      <w:t>页</w:t>
    </w:r>
    <w:r w:rsidRPr="00F73B9B">
      <w:rPr>
        <w:color w:val="00B0F0"/>
        <w:szCs w:val="24"/>
        <w14:textOutline w14:w="9525" w14:cap="rnd" w14:cmpd="sng" w14:algn="ctr">
          <w14:solidFill>
            <w14:srgbClr w14:val="00B0F0"/>
          </w14:solidFill>
          <w14:prstDash w14:val="solid"/>
          <w14:bevel/>
        </w14:textOutline>
      </w:rPr>
      <w:t xml:space="preserve"> </w:t>
    </w:r>
    <w:r w:rsidRPr="00F73B9B">
      <w:rPr>
        <w:color w:val="00B0F0"/>
        <w:szCs w:val="24"/>
        <w14:textOutline w14:w="9525" w14:cap="rnd" w14:cmpd="sng" w14:algn="ctr">
          <w14:solidFill>
            <w14:srgbClr w14:val="00B0F0"/>
          </w14:solidFill>
          <w14:prstDash w14:val="solid"/>
          <w14:bevel/>
        </w14:textOutline>
      </w:rPr>
      <w:t>共</w:t>
    </w:r>
    <w:r w:rsidRPr="00F73B9B">
      <w:rPr>
        <w:color w:val="00B0F0"/>
        <w:szCs w:val="24"/>
        <w14:textOutline w14:w="9525" w14:cap="rnd" w14:cmpd="sng" w14:algn="ctr">
          <w14:solidFill>
            <w14:srgbClr w14:val="00B0F0"/>
          </w14:solidFill>
          <w14:prstDash w14:val="solid"/>
          <w14:bevel/>
        </w14:textOutline>
      </w:rPr>
      <w:fldChar w:fldCharType="begin"/>
    </w:r>
    <w:r w:rsidRPr="00F73B9B">
      <w:rPr>
        <w:color w:val="00B0F0"/>
        <w:szCs w:val="24"/>
        <w14:textOutline w14:w="9525" w14:cap="rnd" w14:cmpd="sng" w14:algn="ctr">
          <w14:solidFill>
            <w14:srgbClr w14:val="00B0F0"/>
          </w14:solidFill>
          <w14:prstDash w14:val="solid"/>
          <w14:bevel/>
        </w14:textOutline>
      </w:rPr>
      <w:instrText xml:space="preserve"> NUMPAGES  \* Arabic </w:instrText>
    </w:r>
    <w:r w:rsidRPr="00F73B9B">
      <w:rPr>
        <w:color w:val="00B0F0"/>
        <w:szCs w:val="24"/>
        <w14:textOutline w14:w="9525" w14:cap="rnd" w14:cmpd="sng" w14:algn="ctr">
          <w14:solidFill>
            <w14:srgbClr w14:val="00B0F0"/>
          </w14:solidFill>
          <w14:prstDash w14:val="solid"/>
          <w14:bevel/>
        </w14:textOutline>
      </w:rPr>
      <w:fldChar w:fldCharType="separate"/>
    </w:r>
    <w:r w:rsidR="00D230B0">
      <w:rPr>
        <w:noProof/>
        <w:color w:val="00B0F0"/>
        <w:szCs w:val="24"/>
        <w14:textOutline w14:w="9525" w14:cap="rnd" w14:cmpd="sng" w14:algn="ctr">
          <w14:solidFill>
            <w14:srgbClr w14:val="00B0F0"/>
          </w14:solidFill>
          <w14:prstDash w14:val="solid"/>
          <w14:bevel/>
        </w14:textOutline>
      </w:rPr>
      <w:t>2</w:t>
    </w:r>
    <w:r w:rsidRPr="00F73B9B">
      <w:rPr>
        <w:color w:val="00B0F0"/>
        <w:szCs w:val="24"/>
        <w14:textOutline w14:w="9525" w14:cap="rnd" w14:cmpd="sng" w14:algn="ctr">
          <w14:solidFill>
            <w14:srgbClr w14:val="00B0F0"/>
          </w14:solidFill>
          <w14:prstDash w14:val="solid"/>
          <w14:bevel/>
        </w14:textOutline>
      </w:rPr>
      <w:fldChar w:fldCharType="end"/>
    </w:r>
    <w:r w:rsidRPr="00F73B9B">
      <w:rPr>
        <w:color w:val="00B0F0"/>
        <w:szCs w:val="24"/>
        <w14:textOutline w14:w="9525" w14:cap="rnd" w14:cmpd="sng" w14:algn="ctr">
          <w14:solidFill>
            <w14:srgbClr w14:val="00B0F0"/>
          </w14:solidFill>
          <w14:prstDash w14:val="solid"/>
          <w14:bevel/>
        </w14:textOutline>
      </w:rPr>
      <w:t>页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660" w:rsidRDefault="00EF7660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4431" w:rsidRDefault="00C74431" w:rsidP="00931A6F">
      <w:pPr>
        <w:ind w:firstLine="480"/>
      </w:pPr>
      <w:r>
        <w:separator/>
      </w:r>
    </w:p>
  </w:footnote>
  <w:footnote w:type="continuationSeparator" w:id="0">
    <w:p w:rsidR="00C74431" w:rsidRDefault="00C74431" w:rsidP="00931A6F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660" w:rsidRDefault="00C74431">
    <w:pPr>
      <w:pStyle w:val="a5"/>
      <w:ind w:firstLine="643"/>
    </w:pPr>
    <w:r>
      <w:rPr>
        <w:noProof/>
      </w:rPr>
      <w:pict w14:anchorId="2331B79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047400" o:spid="_x0000_s2050" type="#_x0000_t136" style="position:absolute;left:0;text-align:left;margin-left:0;margin-top:0;width:520.4pt;height:65.0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华文新魏&quot;;font-size:1pt" string="硬石stm32开发板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660" w:rsidRDefault="00C74431" w:rsidP="009917D9">
    <w:pPr>
      <w:pStyle w:val="a5"/>
      <w:adjustRightInd w:val="0"/>
      <w:spacing w:line="0" w:lineRule="atLeast"/>
      <w:ind w:firstLine="561"/>
    </w:pPr>
    <w:r>
      <w:rPr>
        <w:noProof/>
      </w:rPr>
      <w:pict w14:anchorId="650DB64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047401" o:spid="_x0000_s2051" type="#_x0000_t136" style="position:absolute;left:0;text-align:left;margin-left:0;margin-top:0;width:520.4pt;height:65.0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华文新魏&quot;;font-size:1pt" string="硬石stm32开发板"/>
          <w10:wrap anchorx="margin" anchory="margin"/>
        </v:shape>
      </w:pict>
    </w:r>
    <w:r w:rsidR="00EF7660" w:rsidRPr="009917D9">
      <w:rPr>
        <w:rFonts w:ascii="华文细黑" w:eastAsia="华文细黑" w:hAnsi="华文细黑" w:hint="eastAsia"/>
        <w:noProof/>
        <w:color w:val="C45911" w:themeColor="accent2" w:themeShade="BF"/>
      </w:rPr>
      <w:drawing>
        <wp:anchor distT="0" distB="0" distL="114300" distR="114300" simplePos="0" relativeHeight="251658240" behindDoc="0" locked="0" layoutInCell="1" allowOverlap="1" wp14:anchorId="5A7732F8" wp14:editId="29EB3786">
          <wp:simplePos x="0" y="0"/>
          <wp:positionH relativeFrom="column">
            <wp:posOffset>23647</wp:posOffset>
          </wp:positionH>
          <wp:positionV relativeFrom="paragraph">
            <wp:posOffset>-8615</wp:posOffset>
          </wp:positionV>
          <wp:extent cx="2011680" cy="473075"/>
          <wp:effectExtent l="0" t="0" r="7620" b="3175"/>
          <wp:wrapSquare wrapText="bothSides"/>
          <wp:docPr id="13" name="图片 13" descr="E:\硬石电子\4. 系列教程\图片资源\页眉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硬石电子\4. 系列教程\图片资源\页眉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1680" cy="473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F7660" w:rsidRPr="009917D9">
      <w:rPr>
        <w:rFonts w:hint="eastAsia"/>
        <w:color w:val="C45911" w:themeColor="accent2" w:themeShade="BF"/>
      </w:rPr>
      <w:t>STM32</w:t>
    </w:r>
    <w:r w:rsidR="00EF7660" w:rsidRPr="009917D9">
      <w:rPr>
        <w:rFonts w:hint="eastAsia"/>
        <w:color w:val="C45911" w:themeColor="accent2" w:themeShade="BF"/>
      </w:rPr>
      <w:t>技术开发</w:t>
    </w:r>
    <w:r w:rsidR="00EF7660" w:rsidRPr="009917D9">
      <w:rPr>
        <w:color w:val="C45911" w:themeColor="accent2" w:themeShade="BF"/>
      </w:rPr>
      <w:t>手册</w:t>
    </w:r>
  </w:p>
  <w:p w:rsidR="00EF7660" w:rsidRPr="009917D9" w:rsidRDefault="00C74431" w:rsidP="009917D9">
    <w:pPr>
      <w:pStyle w:val="a5"/>
      <w:adjustRightInd w:val="0"/>
      <w:spacing w:line="0" w:lineRule="atLeast"/>
      <w:ind w:firstLine="643"/>
      <w:rPr>
        <w:sz w:val="56"/>
      </w:rPr>
    </w:pPr>
    <w:hyperlink r:id="rId2" w:history="1">
      <w:r w:rsidR="00EF7660" w:rsidRPr="009917D9">
        <w:rPr>
          <w:rStyle w:val="af"/>
          <w:rFonts w:hint="eastAsia"/>
        </w:rPr>
        <w:t>www.ing10bbs.com</w:t>
      </w:r>
    </w:hyperlink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660" w:rsidRDefault="00C74431">
    <w:pPr>
      <w:pStyle w:val="a5"/>
      <w:ind w:firstLine="643"/>
    </w:pPr>
    <w:r>
      <w:rPr>
        <w:noProof/>
      </w:rPr>
      <w:pict w14:anchorId="1FBA28E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047399" o:spid="_x0000_s2049" type="#_x0000_t136" style="position:absolute;left:0;text-align:left;margin-left:0;margin-top:0;width:520.4pt;height:65.0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华文新魏&quot;;font-size:1pt" string="硬石stm32开发板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443BD0"/>
    <w:multiLevelType w:val="hybridMultilevel"/>
    <w:tmpl w:val="E31E775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>
    <w:nsid w:val="2CEC0F83"/>
    <w:multiLevelType w:val="hybridMultilevel"/>
    <w:tmpl w:val="6928A6C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>
    <w:nsid w:val="479C68B1"/>
    <w:multiLevelType w:val="hybridMultilevel"/>
    <w:tmpl w:val="69624608"/>
    <w:lvl w:ilvl="0" w:tplc="1D103E1C">
      <w:start w:val="1"/>
      <w:numFmt w:val="decimal"/>
      <w:pStyle w:val="a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C2569A7"/>
    <w:multiLevelType w:val="hybridMultilevel"/>
    <w:tmpl w:val="8C02AE7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>
    <w:nsid w:val="55AE3CE9"/>
    <w:multiLevelType w:val="hybridMultilevel"/>
    <w:tmpl w:val="5B240558"/>
    <w:lvl w:ilvl="0" w:tplc="F892B5A8">
      <w:start w:val="1"/>
      <w:numFmt w:val="chineseCountingThousand"/>
      <w:pStyle w:val="1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EE66969"/>
    <w:multiLevelType w:val="multilevel"/>
    <w:tmpl w:val="EB38477E"/>
    <w:lvl w:ilvl="0">
      <w:start w:val="1"/>
      <w:numFmt w:val="decimal"/>
      <w:pStyle w:val="2"/>
      <w:lvlText w:val="第%1章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pStyle w:val="3"/>
      <w:lvlText w:val="%1.%2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start w:val="1"/>
      <w:numFmt w:val="decimal"/>
      <w:pStyle w:val="4"/>
      <w:lvlText w:val="%1.%2.%3 "/>
      <w:lvlJc w:val="left"/>
      <w:pPr>
        <w:tabs>
          <w:tab w:val="num" w:pos="0"/>
        </w:tabs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color w:val="auto"/>
        <w:spacing w:val="0"/>
        <w:kern w:val="0"/>
        <w:position w:val="0"/>
        <w:u w:val="none"/>
      </w:rPr>
    </w:lvl>
    <w:lvl w:ilvl="3">
      <w:start w:val="1"/>
      <w:numFmt w:val="decimal"/>
      <w:pStyle w:val="5"/>
      <w:lvlText w:val="%4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start w:val="1"/>
      <w:numFmt w:val="none"/>
      <w:pStyle w:val="6"/>
      <w:lvlText w:val="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upperLetter"/>
      <w:lvlText w:val="%6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upperRoman"/>
      <w:lvlText w:val="%7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6">
    <w:nsid w:val="603930D8"/>
    <w:multiLevelType w:val="hybridMultilevel"/>
    <w:tmpl w:val="119E4840"/>
    <w:lvl w:ilvl="0" w:tplc="962C88E8">
      <w:start w:val="1"/>
      <w:numFmt w:val="bullet"/>
      <w:pStyle w:val="a0"/>
      <w:lvlText w:val="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6"/>
  </w:num>
  <w:num w:numId="5">
    <w:abstractNumId w:val="3"/>
  </w:num>
  <w:num w:numId="6">
    <w:abstractNumId w:val="0"/>
  </w:num>
  <w:num w:numId="7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hideSpellingErrors/>
  <w:hideGrammaticalErrors/>
  <w:attachedTemplate r:id="rId1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483"/>
    <w:rsid w:val="000041B8"/>
    <w:rsid w:val="0000478C"/>
    <w:rsid w:val="00012EF2"/>
    <w:rsid w:val="00016921"/>
    <w:rsid w:val="00016C40"/>
    <w:rsid w:val="00021D73"/>
    <w:rsid w:val="00025173"/>
    <w:rsid w:val="0002551B"/>
    <w:rsid w:val="0002557B"/>
    <w:rsid w:val="00025ABC"/>
    <w:rsid w:val="00027C4E"/>
    <w:rsid w:val="00031766"/>
    <w:rsid w:val="00035DDC"/>
    <w:rsid w:val="00036742"/>
    <w:rsid w:val="00047D3C"/>
    <w:rsid w:val="0005198B"/>
    <w:rsid w:val="000532C8"/>
    <w:rsid w:val="00053485"/>
    <w:rsid w:val="000602A5"/>
    <w:rsid w:val="000629F8"/>
    <w:rsid w:val="00063233"/>
    <w:rsid w:val="000632C8"/>
    <w:rsid w:val="000651B0"/>
    <w:rsid w:val="000714A6"/>
    <w:rsid w:val="00071D51"/>
    <w:rsid w:val="00084611"/>
    <w:rsid w:val="00090ECE"/>
    <w:rsid w:val="00094A50"/>
    <w:rsid w:val="000A24F1"/>
    <w:rsid w:val="000A2C57"/>
    <w:rsid w:val="000A2E78"/>
    <w:rsid w:val="000A40DC"/>
    <w:rsid w:val="000A717B"/>
    <w:rsid w:val="000B00A8"/>
    <w:rsid w:val="000B0563"/>
    <w:rsid w:val="000B1EAD"/>
    <w:rsid w:val="000B4ECF"/>
    <w:rsid w:val="000B5395"/>
    <w:rsid w:val="000C3701"/>
    <w:rsid w:val="000C74A1"/>
    <w:rsid w:val="000D1137"/>
    <w:rsid w:val="000D3260"/>
    <w:rsid w:val="000D48BB"/>
    <w:rsid w:val="000E1ECB"/>
    <w:rsid w:val="000F3E55"/>
    <w:rsid w:val="000F3E8F"/>
    <w:rsid w:val="000F5673"/>
    <w:rsid w:val="000F7CAE"/>
    <w:rsid w:val="00102F54"/>
    <w:rsid w:val="00103330"/>
    <w:rsid w:val="001049B7"/>
    <w:rsid w:val="0010587B"/>
    <w:rsid w:val="00105FD0"/>
    <w:rsid w:val="001078D2"/>
    <w:rsid w:val="00111BF5"/>
    <w:rsid w:val="00117602"/>
    <w:rsid w:val="00122ACC"/>
    <w:rsid w:val="0012364D"/>
    <w:rsid w:val="0012435E"/>
    <w:rsid w:val="00127A82"/>
    <w:rsid w:val="0013269F"/>
    <w:rsid w:val="00132C9F"/>
    <w:rsid w:val="001407DE"/>
    <w:rsid w:val="00141F1B"/>
    <w:rsid w:val="00142771"/>
    <w:rsid w:val="0015573E"/>
    <w:rsid w:val="00155EF9"/>
    <w:rsid w:val="00156508"/>
    <w:rsid w:val="001572DD"/>
    <w:rsid w:val="001576A2"/>
    <w:rsid w:val="00157D97"/>
    <w:rsid w:val="00160200"/>
    <w:rsid w:val="0016033A"/>
    <w:rsid w:val="00162FB4"/>
    <w:rsid w:val="00164386"/>
    <w:rsid w:val="00167042"/>
    <w:rsid w:val="00170C09"/>
    <w:rsid w:val="00171B42"/>
    <w:rsid w:val="00175332"/>
    <w:rsid w:val="00184A4C"/>
    <w:rsid w:val="00187DE8"/>
    <w:rsid w:val="00190064"/>
    <w:rsid w:val="0019260F"/>
    <w:rsid w:val="001939BE"/>
    <w:rsid w:val="001947CD"/>
    <w:rsid w:val="00195278"/>
    <w:rsid w:val="00196A1C"/>
    <w:rsid w:val="001A07D2"/>
    <w:rsid w:val="001A09A0"/>
    <w:rsid w:val="001A6FCE"/>
    <w:rsid w:val="001B283C"/>
    <w:rsid w:val="001B3FA7"/>
    <w:rsid w:val="001B5D8C"/>
    <w:rsid w:val="001C1197"/>
    <w:rsid w:val="001C4C90"/>
    <w:rsid w:val="001C63FA"/>
    <w:rsid w:val="001C6823"/>
    <w:rsid w:val="001C6DDD"/>
    <w:rsid w:val="001C77CD"/>
    <w:rsid w:val="001D19C1"/>
    <w:rsid w:val="001D5F63"/>
    <w:rsid w:val="001D7540"/>
    <w:rsid w:val="001E0C33"/>
    <w:rsid w:val="001E66E1"/>
    <w:rsid w:val="001E6F9C"/>
    <w:rsid w:val="001E7D10"/>
    <w:rsid w:val="001F0405"/>
    <w:rsid w:val="001F07A1"/>
    <w:rsid w:val="001F16CF"/>
    <w:rsid w:val="001F6BB3"/>
    <w:rsid w:val="00204314"/>
    <w:rsid w:val="00204E6E"/>
    <w:rsid w:val="00210BF4"/>
    <w:rsid w:val="002122CD"/>
    <w:rsid w:val="002151F3"/>
    <w:rsid w:val="00217DD9"/>
    <w:rsid w:val="00220161"/>
    <w:rsid w:val="002221D9"/>
    <w:rsid w:val="002252C8"/>
    <w:rsid w:val="0022594E"/>
    <w:rsid w:val="00226991"/>
    <w:rsid w:val="00231CA2"/>
    <w:rsid w:val="00233475"/>
    <w:rsid w:val="002365D8"/>
    <w:rsid w:val="00236710"/>
    <w:rsid w:val="00236DD4"/>
    <w:rsid w:val="002424E1"/>
    <w:rsid w:val="002428F6"/>
    <w:rsid w:val="0024298F"/>
    <w:rsid w:val="002431F8"/>
    <w:rsid w:val="002431FC"/>
    <w:rsid w:val="00245180"/>
    <w:rsid w:val="00246886"/>
    <w:rsid w:val="00247924"/>
    <w:rsid w:val="00252565"/>
    <w:rsid w:val="00253734"/>
    <w:rsid w:val="002539D2"/>
    <w:rsid w:val="002545FA"/>
    <w:rsid w:val="002550E0"/>
    <w:rsid w:val="00256B31"/>
    <w:rsid w:val="00260BD1"/>
    <w:rsid w:val="00262A89"/>
    <w:rsid w:val="002644BD"/>
    <w:rsid w:val="0026600F"/>
    <w:rsid w:val="00266809"/>
    <w:rsid w:val="002706E8"/>
    <w:rsid w:val="00271A72"/>
    <w:rsid w:val="00272438"/>
    <w:rsid w:val="002725D9"/>
    <w:rsid w:val="00275475"/>
    <w:rsid w:val="00281B4B"/>
    <w:rsid w:val="00283225"/>
    <w:rsid w:val="002869FA"/>
    <w:rsid w:val="0029056F"/>
    <w:rsid w:val="002949D5"/>
    <w:rsid w:val="00295CA9"/>
    <w:rsid w:val="0029600F"/>
    <w:rsid w:val="00297F67"/>
    <w:rsid w:val="002A7B3E"/>
    <w:rsid w:val="002C0748"/>
    <w:rsid w:val="002C2317"/>
    <w:rsid w:val="002C52BD"/>
    <w:rsid w:val="002C5C19"/>
    <w:rsid w:val="002C6ED0"/>
    <w:rsid w:val="002C6EE1"/>
    <w:rsid w:val="002D019E"/>
    <w:rsid w:val="002D4A1E"/>
    <w:rsid w:val="002D4BB6"/>
    <w:rsid w:val="002E0FA4"/>
    <w:rsid w:val="002E1D32"/>
    <w:rsid w:val="002E1F11"/>
    <w:rsid w:val="002E65E4"/>
    <w:rsid w:val="002F745B"/>
    <w:rsid w:val="002F7F38"/>
    <w:rsid w:val="00300CAB"/>
    <w:rsid w:val="0030139E"/>
    <w:rsid w:val="0030334A"/>
    <w:rsid w:val="00307E1C"/>
    <w:rsid w:val="00310ED2"/>
    <w:rsid w:val="003111A0"/>
    <w:rsid w:val="00312CE1"/>
    <w:rsid w:val="00313CD3"/>
    <w:rsid w:val="0031567F"/>
    <w:rsid w:val="00316102"/>
    <w:rsid w:val="00316F96"/>
    <w:rsid w:val="003206CA"/>
    <w:rsid w:val="00321934"/>
    <w:rsid w:val="00324561"/>
    <w:rsid w:val="00324CC2"/>
    <w:rsid w:val="00325769"/>
    <w:rsid w:val="00330184"/>
    <w:rsid w:val="00332BCC"/>
    <w:rsid w:val="00333A7E"/>
    <w:rsid w:val="003416CE"/>
    <w:rsid w:val="00346889"/>
    <w:rsid w:val="0034737E"/>
    <w:rsid w:val="00351445"/>
    <w:rsid w:val="0035215E"/>
    <w:rsid w:val="003523C0"/>
    <w:rsid w:val="003529BA"/>
    <w:rsid w:val="00352BB9"/>
    <w:rsid w:val="00354416"/>
    <w:rsid w:val="00357B3E"/>
    <w:rsid w:val="00365427"/>
    <w:rsid w:val="00367146"/>
    <w:rsid w:val="003719C8"/>
    <w:rsid w:val="0037236C"/>
    <w:rsid w:val="00373343"/>
    <w:rsid w:val="00381490"/>
    <w:rsid w:val="00386FB0"/>
    <w:rsid w:val="003874BB"/>
    <w:rsid w:val="00391345"/>
    <w:rsid w:val="003979E8"/>
    <w:rsid w:val="003A5D4E"/>
    <w:rsid w:val="003A6FD2"/>
    <w:rsid w:val="003B016A"/>
    <w:rsid w:val="003B060B"/>
    <w:rsid w:val="003B23BD"/>
    <w:rsid w:val="003B262A"/>
    <w:rsid w:val="003B2735"/>
    <w:rsid w:val="003B3F67"/>
    <w:rsid w:val="003B68A5"/>
    <w:rsid w:val="003B6ACC"/>
    <w:rsid w:val="003C050E"/>
    <w:rsid w:val="003C2706"/>
    <w:rsid w:val="003C4394"/>
    <w:rsid w:val="003C4E09"/>
    <w:rsid w:val="003C53ED"/>
    <w:rsid w:val="003C62F6"/>
    <w:rsid w:val="003D0AAA"/>
    <w:rsid w:val="003D2371"/>
    <w:rsid w:val="003D442E"/>
    <w:rsid w:val="003D4E5B"/>
    <w:rsid w:val="003D6DD4"/>
    <w:rsid w:val="003D7BCB"/>
    <w:rsid w:val="003D7D9D"/>
    <w:rsid w:val="003E0C11"/>
    <w:rsid w:val="003E5DF7"/>
    <w:rsid w:val="003E68A6"/>
    <w:rsid w:val="003E7ACF"/>
    <w:rsid w:val="003F2264"/>
    <w:rsid w:val="003F31A4"/>
    <w:rsid w:val="003F61F1"/>
    <w:rsid w:val="003F7202"/>
    <w:rsid w:val="004006E0"/>
    <w:rsid w:val="00404838"/>
    <w:rsid w:val="004118A2"/>
    <w:rsid w:val="004121BA"/>
    <w:rsid w:val="00415C8C"/>
    <w:rsid w:val="00416B85"/>
    <w:rsid w:val="00421D31"/>
    <w:rsid w:val="00423FC7"/>
    <w:rsid w:val="00424A4F"/>
    <w:rsid w:val="00426D95"/>
    <w:rsid w:val="004361F4"/>
    <w:rsid w:val="00437119"/>
    <w:rsid w:val="004374DC"/>
    <w:rsid w:val="00443BF1"/>
    <w:rsid w:val="00444896"/>
    <w:rsid w:val="004566C3"/>
    <w:rsid w:val="00457540"/>
    <w:rsid w:val="00457584"/>
    <w:rsid w:val="004623D0"/>
    <w:rsid w:val="004644BB"/>
    <w:rsid w:val="00465D79"/>
    <w:rsid w:val="00467860"/>
    <w:rsid w:val="00470B80"/>
    <w:rsid w:val="00471AFC"/>
    <w:rsid w:val="004746E3"/>
    <w:rsid w:val="004748A3"/>
    <w:rsid w:val="00474EA8"/>
    <w:rsid w:val="00485018"/>
    <w:rsid w:val="00487287"/>
    <w:rsid w:val="00487457"/>
    <w:rsid w:val="0048787B"/>
    <w:rsid w:val="004976AB"/>
    <w:rsid w:val="004A0697"/>
    <w:rsid w:val="004A28DA"/>
    <w:rsid w:val="004A77CD"/>
    <w:rsid w:val="004B04DD"/>
    <w:rsid w:val="004B163E"/>
    <w:rsid w:val="004B4E0F"/>
    <w:rsid w:val="004B4F6E"/>
    <w:rsid w:val="004C256C"/>
    <w:rsid w:val="004C2653"/>
    <w:rsid w:val="004C37BC"/>
    <w:rsid w:val="004D2738"/>
    <w:rsid w:val="004D56D5"/>
    <w:rsid w:val="004E1E20"/>
    <w:rsid w:val="004E46EC"/>
    <w:rsid w:val="004E7101"/>
    <w:rsid w:val="004F396F"/>
    <w:rsid w:val="004F3A87"/>
    <w:rsid w:val="004F4D0B"/>
    <w:rsid w:val="004F64B8"/>
    <w:rsid w:val="00501185"/>
    <w:rsid w:val="0050306C"/>
    <w:rsid w:val="005054BB"/>
    <w:rsid w:val="00510188"/>
    <w:rsid w:val="00512184"/>
    <w:rsid w:val="0051221A"/>
    <w:rsid w:val="00512388"/>
    <w:rsid w:val="00522FCD"/>
    <w:rsid w:val="00525A0A"/>
    <w:rsid w:val="0052650D"/>
    <w:rsid w:val="005314B2"/>
    <w:rsid w:val="00531B2D"/>
    <w:rsid w:val="005321B2"/>
    <w:rsid w:val="00534C0E"/>
    <w:rsid w:val="005354E2"/>
    <w:rsid w:val="00540498"/>
    <w:rsid w:val="0054217F"/>
    <w:rsid w:val="00544729"/>
    <w:rsid w:val="0054582F"/>
    <w:rsid w:val="0054721C"/>
    <w:rsid w:val="00553BD3"/>
    <w:rsid w:val="005561A3"/>
    <w:rsid w:val="00556205"/>
    <w:rsid w:val="005633CF"/>
    <w:rsid w:val="00563A0E"/>
    <w:rsid w:val="005674B9"/>
    <w:rsid w:val="005675CD"/>
    <w:rsid w:val="005679CA"/>
    <w:rsid w:val="00572FC4"/>
    <w:rsid w:val="005749AF"/>
    <w:rsid w:val="00574D34"/>
    <w:rsid w:val="00581A1C"/>
    <w:rsid w:val="00581B19"/>
    <w:rsid w:val="00592B48"/>
    <w:rsid w:val="00594492"/>
    <w:rsid w:val="00594D5F"/>
    <w:rsid w:val="0059617E"/>
    <w:rsid w:val="005962EA"/>
    <w:rsid w:val="00597728"/>
    <w:rsid w:val="005A3274"/>
    <w:rsid w:val="005A67A5"/>
    <w:rsid w:val="005A759A"/>
    <w:rsid w:val="005B1018"/>
    <w:rsid w:val="005B10FD"/>
    <w:rsid w:val="005B4AEC"/>
    <w:rsid w:val="005B4CAA"/>
    <w:rsid w:val="005B58AD"/>
    <w:rsid w:val="005B6196"/>
    <w:rsid w:val="005B693C"/>
    <w:rsid w:val="005B70C2"/>
    <w:rsid w:val="005C680C"/>
    <w:rsid w:val="005D3237"/>
    <w:rsid w:val="005D493B"/>
    <w:rsid w:val="005D4AB9"/>
    <w:rsid w:val="005E073B"/>
    <w:rsid w:val="005E0D3B"/>
    <w:rsid w:val="005E4379"/>
    <w:rsid w:val="005E6407"/>
    <w:rsid w:val="005E6C1F"/>
    <w:rsid w:val="005E779F"/>
    <w:rsid w:val="005F127F"/>
    <w:rsid w:val="005F570D"/>
    <w:rsid w:val="005F6D46"/>
    <w:rsid w:val="00600021"/>
    <w:rsid w:val="00601825"/>
    <w:rsid w:val="006028D4"/>
    <w:rsid w:val="0060384D"/>
    <w:rsid w:val="00604B30"/>
    <w:rsid w:val="006115AE"/>
    <w:rsid w:val="0061321E"/>
    <w:rsid w:val="00613AD9"/>
    <w:rsid w:val="00615751"/>
    <w:rsid w:val="00616481"/>
    <w:rsid w:val="00617CD7"/>
    <w:rsid w:val="006208CA"/>
    <w:rsid w:val="00621AE3"/>
    <w:rsid w:val="0062226A"/>
    <w:rsid w:val="0062267C"/>
    <w:rsid w:val="006238D6"/>
    <w:rsid w:val="0062548F"/>
    <w:rsid w:val="006254EF"/>
    <w:rsid w:val="00627486"/>
    <w:rsid w:val="00633692"/>
    <w:rsid w:val="00637139"/>
    <w:rsid w:val="0064580F"/>
    <w:rsid w:val="00654B1F"/>
    <w:rsid w:val="00654EDC"/>
    <w:rsid w:val="00656975"/>
    <w:rsid w:val="00657872"/>
    <w:rsid w:val="00660812"/>
    <w:rsid w:val="00664AB1"/>
    <w:rsid w:val="006660B6"/>
    <w:rsid w:val="006666F9"/>
    <w:rsid w:val="00673407"/>
    <w:rsid w:val="00673FC0"/>
    <w:rsid w:val="006754FF"/>
    <w:rsid w:val="00684071"/>
    <w:rsid w:val="00684385"/>
    <w:rsid w:val="00687514"/>
    <w:rsid w:val="00691B7E"/>
    <w:rsid w:val="00692330"/>
    <w:rsid w:val="00695D3F"/>
    <w:rsid w:val="00695E1F"/>
    <w:rsid w:val="006A21D8"/>
    <w:rsid w:val="006A2F23"/>
    <w:rsid w:val="006A44EC"/>
    <w:rsid w:val="006A4549"/>
    <w:rsid w:val="006B3656"/>
    <w:rsid w:val="006C0233"/>
    <w:rsid w:val="006C1B12"/>
    <w:rsid w:val="006C1B1E"/>
    <w:rsid w:val="006C2EA3"/>
    <w:rsid w:val="006C33B3"/>
    <w:rsid w:val="006C4639"/>
    <w:rsid w:val="006C5978"/>
    <w:rsid w:val="006C6ED8"/>
    <w:rsid w:val="006C7A6D"/>
    <w:rsid w:val="006D2666"/>
    <w:rsid w:val="006D73BB"/>
    <w:rsid w:val="006E11A2"/>
    <w:rsid w:val="006E465B"/>
    <w:rsid w:val="006E4FF9"/>
    <w:rsid w:val="006E5D3E"/>
    <w:rsid w:val="006E6504"/>
    <w:rsid w:val="006E6F85"/>
    <w:rsid w:val="006E74B3"/>
    <w:rsid w:val="006E7766"/>
    <w:rsid w:val="006F0B41"/>
    <w:rsid w:val="006F19C4"/>
    <w:rsid w:val="006F5FBB"/>
    <w:rsid w:val="006F6019"/>
    <w:rsid w:val="006F61ED"/>
    <w:rsid w:val="00705555"/>
    <w:rsid w:val="00710F1B"/>
    <w:rsid w:val="007118D8"/>
    <w:rsid w:val="007137E8"/>
    <w:rsid w:val="0071639B"/>
    <w:rsid w:val="0072233F"/>
    <w:rsid w:val="00731790"/>
    <w:rsid w:val="00731D4F"/>
    <w:rsid w:val="00734E85"/>
    <w:rsid w:val="00735008"/>
    <w:rsid w:val="00735AEA"/>
    <w:rsid w:val="00735B9F"/>
    <w:rsid w:val="00735FED"/>
    <w:rsid w:val="00737D0F"/>
    <w:rsid w:val="00737D10"/>
    <w:rsid w:val="00737D9F"/>
    <w:rsid w:val="00744BCC"/>
    <w:rsid w:val="007460E3"/>
    <w:rsid w:val="00747C12"/>
    <w:rsid w:val="007508E7"/>
    <w:rsid w:val="00753721"/>
    <w:rsid w:val="00753A6D"/>
    <w:rsid w:val="00760E30"/>
    <w:rsid w:val="00761652"/>
    <w:rsid w:val="007635C7"/>
    <w:rsid w:val="00764929"/>
    <w:rsid w:val="00764D0F"/>
    <w:rsid w:val="0076781A"/>
    <w:rsid w:val="007708C1"/>
    <w:rsid w:val="00771C6B"/>
    <w:rsid w:val="007752E5"/>
    <w:rsid w:val="00777A24"/>
    <w:rsid w:val="00777E46"/>
    <w:rsid w:val="00781956"/>
    <w:rsid w:val="00784698"/>
    <w:rsid w:val="00784AE8"/>
    <w:rsid w:val="00796A31"/>
    <w:rsid w:val="00797B33"/>
    <w:rsid w:val="007A4769"/>
    <w:rsid w:val="007A4C0C"/>
    <w:rsid w:val="007A4C46"/>
    <w:rsid w:val="007A501D"/>
    <w:rsid w:val="007A5E44"/>
    <w:rsid w:val="007B29AF"/>
    <w:rsid w:val="007B4B61"/>
    <w:rsid w:val="007B5FA9"/>
    <w:rsid w:val="007C3B29"/>
    <w:rsid w:val="007C4809"/>
    <w:rsid w:val="007C720E"/>
    <w:rsid w:val="007C765B"/>
    <w:rsid w:val="007D3E44"/>
    <w:rsid w:val="007D56AE"/>
    <w:rsid w:val="007E2230"/>
    <w:rsid w:val="007E25A9"/>
    <w:rsid w:val="007E6C7E"/>
    <w:rsid w:val="007F0AA7"/>
    <w:rsid w:val="007F0EAE"/>
    <w:rsid w:val="007F59B7"/>
    <w:rsid w:val="007F7356"/>
    <w:rsid w:val="007F74DA"/>
    <w:rsid w:val="007F76A1"/>
    <w:rsid w:val="00800DB7"/>
    <w:rsid w:val="00802ACE"/>
    <w:rsid w:val="008030C2"/>
    <w:rsid w:val="0080768A"/>
    <w:rsid w:val="00807FA0"/>
    <w:rsid w:val="0081534E"/>
    <w:rsid w:val="008201E3"/>
    <w:rsid w:val="00820A23"/>
    <w:rsid w:val="008251D1"/>
    <w:rsid w:val="00825726"/>
    <w:rsid w:val="00826D69"/>
    <w:rsid w:val="00827CB6"/>
    <w:rsid w:val="00827F9E"/>
    <w:rsid w:val="008324C7"/>
    <w:rsid w:val="008362C9"/>
    <w:rsid w:val="008402B6"/>
    <w:rsid w:val="00840C25"/>
    <w:rsid w:val="00841760"/>
    <w:rsid w:val="00842B56"/>
    <w:rsid w:val="0084603B"/>
    <w:rsid w:val="00846360"/>
    <w:rsid w:val="008540C6"/>
    <w:rsid w:val="0085490D"/>
    <w:rsid w:val="00857F25"/>
    <w:rsid w:val="00861D52"/>
    <w:rsid w:val="0086302D"/>
    <w:rsid w:val="00870330"/>
    <w:rsid w:val="008706E0"/>
    <w:rsid w:val="00871980"/>
    <w:rsid w:val="00877D85"/>
    <w:rsid w:val="00880B68"/>
    <w:rsid w:val="008818C8"/>
    <w:rsid w:val="00883CE4"/>
    <w:rsid w:val="00884FE3"/>
    <w:rsid w:val="0089370A"/>
    <w:rsid w:val="0089429E"/>
    <w:rsid w:val="00895D2B"/>
    <w:rsid w:val="008A518B"/>
    <w:rsid w:val="008A7611"/>
    <w:rsid w:val="008B1639"/>
    <w:rsid w:val="008B430F"/>
    <w:rsid w:val="008C4571"/>
    <w:rsid w:val="008C61E2"/>
    <w:rsid w:val="008C7613"/>
    <w:rsid w:val="008D2E34"/>
    <w:rsid w:val="008D5D10"/>
    <w:rsid w:val="008D6689"/>
    <w:rsid w:val="008D71AF"/>
    <w:rsid w:val="008D766D"/>
    <w:rsid w:val="008E12B6"/>
    <w:rsid w:val="008E205B"/>
    <w:rsid w:val="008F08BE"/>
    <w:rsid w:val="008F2009"/>
    <w:rsid w:val="008F4E4A"/>
    <w:rsid w:val="008F559E"/>
    <w:rsid w:val="00900606"/>
    <w:rsid w:val="00901238"/>
    <w:rsid w:val="00901D34"/>
    <w:rsid w:val="00904D5D"/>
    <w:rsid w:val="0090576B"/>
    <w:rsid w:val="00905E96"/>
    <w:rsid w:val="00907F00"/>
    <w:rsid w:val="00911770"/>
    <w:rsid w:val="00913C8D"/>
    <w:rsid w:val="009166A4"/>
    <w:rsid w:val="0091703C"/>
    <w:rsid w:val="0091785C"/>
    <w:rsid w:val="00920150"/>
    <w:rsid w:val="0092088B"/>
    <w:rsid w:val="00923811"/>
    <w:rsid w:val="00924AC2"/>
    <w:rsid w:val="00927358"/>
    <w:rsid w:val="00931A6F"/>
    <w:rsid w:val="009322FA"/>
    <w:rsid w:val="00936FBE"/>
    <w:rsid w:val="00937707"/>
    <w:rsid w:val="00941A84"/>
    <w:rsid w:val="00950C82"/>
    <w:rsid w:val="00953180"/>
    <w:rsid w:val="009556F5"/>
    <w:rsid w:val="009557CC"/>
    <w:rsid w:val="0095594C"/>
    <w:rsid w:val="009560CC"/>
    <w:rsid w:val="00956720"/>
    <w:rsid w:val="00956B9C"/>
    <w:rsid w:val="00960561"/>
    <w:rsid w:val="00960906"/>
    <w:rsid w:val="00961F03"/>
    <w:rsid w:val="00963E80"/>
    <w:rsid w:val="0096429F"/>
    <w:rsid w:val="00964C65"/>
    <w:rsid w:val="009659D9"/>
    <w:rsid w:val="00970676"/>
    <w:rsid w:val="00971A6F"/>
    <w:rsid w:val="00976383"/>
    <w:rsid w:val="00976954"/>
    <w:rsid w:val="009878FB"/>
    <w:rsid w:val="0099126B"/>
    <w:rsid w:val="009917D9"/>
    <w:rsid w:val="009948C6"/>
    <w:rsid w:val="009957AD"/>
    <w:rsid w:val="00996496"/>
    <w:rsid w:val="009965F9"/>
    <w:rsid w:val="009976A3"/>
    <w:rsid w:val="009A18A0"/>
    <w:rsid w:val="009A34D9"/>
    <w:rsid w:val="009A382C"/>
    <w:rsid w:val="009A3D4C"/>
    <w:rsid w:val="009A48BF"/>
    <w:rsid w:val="009A7BDA"/>
    <w:rsid w:val="009C0BD6"/>
    <w:rsid w:val="009C0BE3"/>
    <w:rsid w:val="009D0853"/>
    <w:rsid w:val="009D19AE"/>
    <w:rsid w:val="009D1B35"/>
    <w:rsid w:val="009D1CDB"/>
    <w:rsid w:val="009D2369"/>
    <w:rsid w:val="009D23EF"/>
    <w:rsid w:val="009D5404"/>
    <w:rsid w:val="009E02B9"/>
    <w:rsid w:val="009E09C4"/>
    <w:rsid w:val="009E2A52"/>
    <w:rsid w:val="009F5A9C"/>
    <w:rsid w:val="009F66B9"/>
    <w:rsid w:val="009F77A1"/>
    <w:rsid w:val="009F7FE4"/>
    <w:rsid w:val="00A03E44"/>
    <w:rsid w:val="00A0557D"/>
    <w:rsid w:val="00A06235"/>
    <w:rsid w:val="00A11517"/>
    <w:rsid w:val="00A1290D"/>
    <w:rsid w:val="00A13CAE"/>
    <w:rsid w:val="00A13F60"/>
    <w:rsid w:val="00A20897"/>
    <w:rsid w:val="00A21764"/>
    <w:rsid w:val="00A22FBD"/>
    <w:rsid w:val="00A30EB2"/>
    <w:rsid w:val="00A3151A"/>
    <w:rsid w:val="00A32EA0"/>
    <w:rsid w:val="00A37A71"/>
    <w:rsid w:val="00A42AEB"/>
    <w:rsid w:val="00A4335B"/>
    <w:rsid w:val="00A43C64"/>
    <w:rsid w:val="00A4480E"/>
    <w:rsid w:val="00A44E7E"/>
    <w:rsid w:val="00A5174B"/>
    <w:rsid w:val="00A52AF3"/>
    <w:rsid w:val="00A61015"/>
    <w:rsid w:val="00A61D89"/>
    <w:rsid w:val="00A65E20"/>
    <w:rsid w:val="00A66E37"/>
    <w:rsid w:val="00A67B21"/>
    <w:rsid w:val="00A703E5"/>
    <w:rsid w:val="00A705E3"/>
    <w:rsid w:val="00A70752"/>
    <w:rsid w:val="00A72AE5"/>
    <w:rsid w:val="00A7674C"/>
    <w:rsid w:val="00A80DEF"/>
    <w:rsid w:val="00A834EC"/>
    <w:rsid w:val="00A84595"/>
    <w:rsid w:val="00A877E8"/>
    <w:rsid w:val="00A96805"/>
    <w:rsid w:val="00A9744A"/>
    <w:rsid w:val="00AA23B4"/>
    <w:rsid w:val="00AA5EFE"/>
    <w:rsid w:val="00AA61E1"/>
    <w:rsid w:val="00AB0A74"/>
    <w:rsid w:val="00AB330B"/>
    <w:rsid w:val="00AB3964"/>
    <w:rsid w:val="00AB4E73"/>
    <w:rsid w:val="00AB5671"/>
    <w:rsid w:val="00AC30C0"/>
    <w:rsid w:val="00AC5D6C"/>
    <w:rsid w:val="00AC6BC1"/>
    <w:rsid w:val="00AD3F42"/>
    <w:rsid w:val="00AD40B2"/>
    <w:rsid w:val="00AE1F77"/>
    <w:rsid w:val="00AE5036"/>
    <w:rsid w:val="00AE7B4C"/>
    <w:rsid w:val="00AF03E7"/>
    <w:rsid w:val="00AF2481"/>
    <w:rsid w:val="00AF2C0D"/>
    <w:rsid w:val="00AF46B8"/>
    <w:rsid w:val="00AF4AF8"/>
    <w:rsid w:val="00AF5552"/>
    <w:rsid w:val="00AF5D77"/>
    <w:rsid w:val="00AF6770"/>
    <w:rsid w:val="00B00B6E"/>
    <w:rsid w:val="00B021A6"/>
    <w:rsid w:val="00B036D2"/>
    <w:rsid w:val="00B117FC"/>
    <w:rsid w:val="00B12CC2"/>
    <w:rsid w:val="00B13D84"/>
    <w:rsid w:val="00B163BE"/>
    <w:rsid w:val="00B1676A"/>
    <w:rsid w:val="00B205D4"/>
    <w:rsid w:val="00B2081F"/>
    <w:rsid w:val="00B20FC4"/>
    <w:rsid w:val="00B27F7C"/>
    <w:rsid w:val="00B32D2C"/>
    <w:rsid w:val="00B32EEE"/>
    <w:rsid w:val="00B3445C"/>
    <w:rsid w:val="00B3691B"/>
    <w:rsid w:val="00B3792C"/>
    <w:rsid w:val="00B41841"/>
    <w:rsid w:val="00B43080"/>
    <w:rsid w:val="00B47B48"/>
    <w:rsid w:val="00B569FE"/>
    <w:rsid w:val="00B56C06"/>
    <w:rsid w:val="00B57508"/>
    <w:rsid w:val="00B5761C"/>
    <w:rsid w:val="00B61928"/>
    <w:rsid w:val="00B629EA"/>
    <w:rsid w:val="00B63122"/>
    <w:rsid w:val="00B70DC4"/>
    <w:rsid w:val="00B70F59"/>
    <w:rsid w:val="00B72C0D"/>
    <w:rsid w:val="00B73D31"/>
    <w:rsid w:val="00B75992"/>
    <w:rsid w:val="00B77326"/>
    <w:rsid w:val="00B81D3C"/>
    <w:rsid w:val="00B820D9"/>
    <w:rsid w:val="00B82877"/>
    <w:rsid w:val="00B83C4C"/>
    <w:rsid w:val="00B83C4F"/>
    <w:rsid w:val="00B85434"/>
    <w:rsid w:val="00B855AA"/>
    <w:rsid w:val="00B87C6E"/>
    <w:rsid w:val="00B95CB0"/>
    <w:rsid w:val="00B9723D"/>
    <w:rsid w:val="00BA09D6"/>
    <w:rsid w:val="00BA1DCB"/>
    <w:rsid w:val="00BA20FC"/>
    <w:rsid w:val="00BA2DEC"/>
    <w:rsid w:val="00BA32CB"/>
    <w:rsid w:val="00BA4093"/>
    <w:rsid w:val="00BA5BC2"/>
    <w:rsid w:val="00BB6893"/>
    <w:rsid w:val="00BB696D"/>
    <w:rsid w:val="00BC03B7"/>
    <w:rsid w:val="00BC5F70"/>
    <w:rsid w:val="00BC74D9"/>
    <w:rsid w:val="00BD35B3"/>
    <w:rsid w:val="00BE11F0"/>
    <w:rsid w:val="00BE1C4C"/>
    <w:rsid w:val="00BE221B"/>
    <w:rsid w:val="00BE331E"/>
    <w:rsid w:val="00BE4009"/>
    <w:rsid w:val="00BE4D63"/>
    <w:rsid w:val="00BE712F"/>
    <w:rsid w:val="00BE7138"/>
    <w:rsid w:val="00BE7572"/>
    <w:rsid w:val="00BF2BCC"/>
    <w:rsid w:val="00BF3871"/>
    <w:rsid w:val="00BF58F4"/>
    <w:rsid w:val="00C04364"/>
    <w:rsid w:val="00C05E81"/>
    <w:rsid w:val="00C07465"/>
    <w:rsid w:val="00C1133D"/>
    <w:rsid w:val="00C133FF"/>
    <w:rsid w:val="00C1584D"/>
    <w:rsid w:val="00C206FE"/>
    <w:rsid w:val="00C27998"/>
    <w:rsid w:val="00C311A1"/>
    <w:rsid w:val="00C314B9"/>
    <w:rsid w:val="00C32A95"/>
    <w:rsid w:val="00C3534E"/>
    <w:rsid w:val="00C36F32"/>
    <w:rsid w:val="00C40362"/>
    <w:rsid w:val="00C4095A"/>
    <w:rsid w:val="00C44969"/>
    <w:rsid w:val="00C45FDA"/>
    <w:rsid w:val="00C465C6"/>
    <w:rsid w:val="00C55FEA"/>
    <w:rsid w:val="00C56D02"/>
    <w:rsid w:val="00C60BEB"/>
    <w:rsid w:val="00C6274E"/>
    <w:rsid w:val="00C63397"/>
    <w:rsid w:val="00C6539F"/>
    <w:rsid w:val="00C66449"/>
    <w:rsid w:val="00C72C38"/>
    <w:rsid w:val="00C74431"/>
    <w:rsid w:val="00C75340"/>
    <w:rsid w:val="00C7664B"/>
    <w:rsid w:val="00C772E9"/>
    <w:rsid w:val="00C80577"/>
    <w:rsid w:val="00C8198C"/>
    <w:rsid w:val="00C8434F"/>
    <w:rsid w:val="00C850E1"/>
    <w:rsid w:val="00C86C6A"/>
    <w:rsid w:val="00C86EAC"/>
    <w:rsid w:val="00C903FF"/>
    <w:rsid w:val="00C908A9"/>
    <w:rsid w:val="00C9315D"/>
    <w:rsid w:val="00C93A8F"/>
    <w:rsid w:val="00C94A5D"/>
    <w:rsid w:val="00C96DF1"/>
    <w:rsid w:val="00CA04C6"/>
    <w:rsid w:val="00CA0CE5"/>
    <w:rsid w:val="00CA2175"/>
    <w:rsid w:val="00CA32D7"/>
    <w:rsid w:val="00CA456D"/>
    <w:rsid w:val="00CB30FF"/>
    <w:rsid w:val="00CB3937"/>
    <w:rsid w:val="00CB427B"/>
    <w:rsid w:val="00CB6B0C"/>
    <w:rsid w:val="00CC0771"/>
    <w:rsid w:val="00CC24D1"/>
    <w:rsid w:val="00CC2AB9"/>
    <w:rsid w:val="00CC6D43"/>
    <w:rsid w:val="00CC7395"/>
    <w:rsid w:val="00CD1681"/>
    <w:rsid w:val="00CD6E0D"/>
    <w:rsid w:val="00CE1488"/>
    <w:rsid w:val="00CE2449"/>
    <w:rsid w:val="00CE7283"/>
    <w:rsid w:val="00CF02B3"/>
    <w:rsid w:val="00CF2BA0"/>
    <w:rsid w:val="00CF4B6F"/>
    <w:rsid w:val="00D03BD2"/>
    <w:rsid w:val="00D05388"/>
    <w:rsid w:val="00D0587E"/>
    <w:rsid w:val="00D06F68"/>
    <w:rsid w:val="00D07FD6"/>
    <w:rsid w:val="00D11F4A"/>
    <w:rsid w:val="00D20611"/>
    <w:rsid w:val="00D230B0"/>
    <w:rsid w:val="00D261BC"/>
    <w:rsid w:val="00D2797D"/>
    <w:rsid w:val="00D31BB4"/>
    <w:rsid w:val="00D323F5"/>
    <w:rsid w:val="00D32491"/>
    <w:rsid w:val="00D34B65"/>
    <w:rsid w:val="00D376D6"/>
    <w:rsid w:val="00D416AF"/>
    <w:rsid w:val="00D42BA9"/>
    <w:rsid w:val="00D45B3E"/>
    <w:rsid w:val="00D46041"/>
    <w:rsid w:val="00D46240"/>
    <w:rsid w:val="00D46AF5"/>
    <w:rsid w:val="00D51447"/>
    <w:rsid w:val="00D52C91"/>
    <w:rsid w:val="00D55D82"/>
    <w:rsid w:val="00D566F8"/>
    <w:rsid w:val="00D61111"/>
    <w:rsid w:val="00D61D1B"/>
    <w:rsid w:val="00D6245A"/>
    <w:rsid w:val="00D62DE4"/>
    <w:rsid w:val="00D6453B"/>
    <w:rsid w:val="00D66380"/>
    <w:rsid w:val="00D66FC2"/>
    <w:rsid w:val="00D7090E"/>
    <w:rsid w:val="00D71801"/>
    <w:rsid w:val="00D7651A"/>
    <w:rsid w:val="00D7783A"/>
    <w:rsid w:val="00D807E4"/>
    <w:rsid w:val="00D846F5"/>
    <w:rsid w:val="00D8799F"/>
    <w:rsid w:val="00D91D78"/>
    <w:rsid w:val="00D93616"/>
    <w:rsid w:val="00D96AC1"/>
    <w:rsid w:val="00D974BE"/>
    <w:rsid w:val="00DA481A"/>
    <w:rsid w:val="00DA68B7"/>
    <w:rsid w:val="00DA7297"/>
    <w:rsid w:val="00DA76DB"/>
    <w:rsid w:val="00DA77CD"/>
    <w:rsid w:val="00DB10AA"/>
    <w:rsid w:val="00DB3786"/>
    <w:rsid w:val="00DB43D9"/>
    <w:rsid w:val="00DB7C0E"/>
    <w:rsid w:val="00DC0AB6"/>
    <w:rsid w:val="00DC1357"/>
    <w:rsid w:val="00DC6BEF"/>
    <w:rsid w:val="00DD07B4"/>
    <w:rsid w:val="00DD2C68"/>
    <w:rsid w:val="00DD47B3"/>
    <w:rsid w:val="00DE2D6A"/>
    <w:rsid w:val="00DE31AA"/>
    <w:rsid w:val="00DE4267"/>
    <w:rsid w:val="00DE6C3E"/>
    <w:rsid w:val="00DF1DB0"/>
    <w:rsid w:val="00DF4FBC"/>
    <w:rsid w:val="00DF61A4"/>
    <w:rsid w:val="00E05D4A"/>
    <w:rsid w:val="00E11BD4"/>
    <w:rsid w:val="00E20964"/>
    <w:rsid w:val="00E216DE"/>
    <w:rsid w:val="00E23E60"/>
    <w:rsid w:val="00E271CD"/>
    <w:rsid w:val="00E305A6"/>
    <w:rsid w:val="00E30813"/>
    <w:rsid w:val="00E316E9"/>
    <w:rsid w:val="00E325BE"/>
    <w:rsid w:val="00E33F88"/>
    <w:rsid w:val="00E36497"/>
    <w:rsid w:val="00E53F2F"/>
    <w:rsid w:val="00E548DB"/>
    <w:rsid w:val="00E55922"/>
    <w:rsid w:val="00E57733"/>
    <w:rsid w:val="00E6016A"/>
    <w:rsid w:val="00E606C5"/>
    <w:rsid w:val="00E61A8B"/>
    <w:rsid w:val="00E65041"/>
    <w:rsid w:val="00E6680E"/>
    <w:rsid w:val="00E71C4F"/>
    <w:rsid w:val="00E817CD"/>
    <w:rsid w:val="00E81F2D"/>
    <w:rsid w:val="00E83B3A"/>
    <w:rsid w:val="00E87465"/>
    <w:rsid w:val="00EA0DEA"/>
    <w:rsid w:val="00EA3536"/>
    <w:rsid w:val="00EA4654"/>
    <w:rsid w:val="00EA4EF1"/>
    <w:rsid w:val="00EA51A5"/>
    <w:rsid w:val="00EA69EC"/>
    <w:rsid w:val="00EA7FB9"/>
    <w:rsid w:val="00EB045F"/>
    <w:rsid w:val="00EB1644"/>
    <w:rsid w:val="00EB38E9"/>
    <w:rsid w:val="00EB47EA"/>
    <w:rsid w:val="00EB6649"/>
    <w:rsid w:val="00EB7A77"/>
    <w:rsid w:val="00EC3F79"/>
    <w:rsid w:val="00EC5B0C"/>
    <w:rsid w:val="00EC7289"/>
    <w:rsid w:val="00ED300E"/>
    <w:rsid w:val="00ED5F7E"/>
    <w:rsid w:val="00ED7927"/>
    <w:rsid w:val="00EE5DA1"/>
    <w:rsid w:val="00EE6107"/>
    <w:rsid w:val="00EF436E"/>
    <w:rsid w:val="00EF6E93"/>
    <w:rsid w:val="00EF74E6"/>
    <w:rsid w:val="00EF7660"/>
    <w:rsid w:val="00F0112B"/>
    <w:rsid w:val="00F028D4"/>
    <w:rsid w:val="00F02980"/>
    <w:rsid w:val="00F03B83"/>
    <w:rsid w:val="00F04CA2"/>
    <w:rsid w:val="00F05A7A"/>
    <w:rsid w:val="00F13984"/>
    <w:rsid w:val="00F14BAA"/>
    <w:rsid w:val="00F15156"/>
    <w:rsid w:val="00F156BA"/>
    <w:rsid w:val="00F16EE6"/>
    <w:rsid w:val="00F2101A"/>
    <w:rsid w:val="00F24283"/>
    <w:rsid w:val="00F24E28"/>
    <w:rsid w:val="00F44A7D"/>
    <w:rsid w:val="00F467D0"/>
    <w:rsid w:val="00F4680A"/>
    <w:rsid w:val="00F53F7A"/>
    <w:rsid w:val="00F5454C"/>
    <w:rsid w:val="00F55B23"/>
    <w:rsid w:val="00F60225"/>
    <w:rsid w:val="00F61527"/>
    <w:rsid w:val="00F61D4C"/>
    <w:rsid w:val="00F6260E"/>
    <w:rsid w:val="00F640F9"/>
    <w:rsid w:val="00F66094"/>
    <w:rsid w:val="00F707C8"/>
    <w:rsid w:val="00F72D79"/>
    <w:rsid w:val="00F73B9B"/>
    <w:rsid w:val="00F74572"/>
    <w:rsid w:val="00F74F35"/>
    <w:rsid w:val="00F7669D"/>
    <w:rsid w:val="00F771FF"/>
    <w:rsid w:val="00F80977"/>
    <w:rsid w:val="00F83CD9"/>
    <w:rsid w:val="00F84D81"/>
    <w:rsid w:val="00F8638D"/>
    <w:rsid w:val="00F869EB"/>
    <w:rsid w:val="00F936C9"/>
    <w:rsid w:val="00F94791"/>
    <w:rsid w:val="00FA07A1"/>
    <w:rsid w:val="00FA0BDB"/>
    <w:rsid w:val="00FA4B02"/>
    <w:rsid w:val="00FA5946"/>
    <w:rsid w:val="00FB0003"/>
    <w:rsid w:val="00FB3FCD"/>
    <w:rsid w:val="00FB4EAF"/>
    <w:rsid w:val="00FC0B03"/>
    <w:rsid w:val="00FC1509"/>
    <w:rsid w:val="00FC3D6E"/>
    <w:rsid w:val="00FC456E"/>
    <w:rsid w:val="00FC6483"/>
    <w:rsid w:val="00FD1BA9"/>
    <w:rsid w:val="00FD6317"/>
    <w:rsid w:val="00FD774E"/>
    <w:rsid w:val="00FD7770"/>
    <w:rsid w:val="00FE0D71"/>
    <w:rsid w:val="00FE1C3A"/>
    <w:rsid w:val="00FE31BC"/>
    <w:rsid w:val="00FE429F"/>
    <w:rsid w:val="00FE5A24"/>
    <w:rsid w:val="00FF21AF"/>
    <w:rsid w:val="00FF5CF7"/>
    <w:rsid w:val="00FF6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A37FE797-C495-4BAB-BCA7-85EB303A2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theme="minorBidi"/>
        <w:kern w:val="2"/>
        <w:sz w:val="24"/>
        <w:szCs w:val="24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483"/>
    <w:pPr>
      <w:spacing w:line="360" w:lineRule="auto"/>
      <w:ind w:firstLineChars="200" w:firstLine="200"/>
    </w:pPr>
  </w:style>
  <w:style w:type="paragraph" w:styleId="1">
    <w:name w:val="heading 1"/>
    <w:next w:val="2"/>
    <w:link w:val="1Char"/>
    <w:uiPriority w:val="9"/>
    <w:qFormat/>
    <w:rsid w:val="0084603B"/>
    <w:pPr>
      <w:keepNext/>
      <w:keepLines/>
      <w:numPr>
        <w:numId w:val="1"/>
      </w:numPr>
      <w:spacing w:before="340" w:after="330" w:line="480" w:lineRule="auto"/>
      <w:ind w:left="0" w:firstLine="0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1"/>
    <w:next w:val="3"/>
    <w:link w:val="2Char"/>
    <w:uiPriority w:val="9"/>
    <w:qFormat/>
    <w:rsid w:val="00E817CD"/>
    <w:pPr>
      <w:numPr>
        <w:numId w:val="2"/>
      </w:numPr>
      <w:spacing w:before="260" w:after="260" w:line="360" w:lineRule="auto"/>
      <w:jc w:val="left"/>
      <w:outlineLvl w:val="1"/>
    </w:pPr>
    <w:rPr>
      <w:rFonts w:ascii="Calibri Light" w:hAnsi="Calibri Light" w:cstheme="majorBidi"/>
      <w:sz w:val="36"/>
      <w:szCs w:val="32"/>
    </w:rPr>
  </w:style>
  <w:style w:type="paragraph" w:styleId="3">
    <w:name w:val="heading 3"/>
    <w:basedOn w:val="2"/>
    <w:next w:val="a1"/>
    <w:link w:val="3Char"/>
    <w:uiPriority w:val="9"/>
    <w:qFormat/>
    <w:rsid w:val="00E817CD"/>
    <w:pPr>
      <w:numPr>
        <w:ilvl w:val="1"/>
      </w:numPr>
      <w:outlineLvl w:val="2"/>
    </w:pPr>
    <w:rPr>
      <w:bCs w:val="0"/>
      <w:sz w:val="32"/>
    </w:rPr>
  </w:style>
  <w:style w:type="paragraph" w:styleId="4">
    <w:name w:val="heading 4"/>
    <w:next w:val="a1"/>
    <w:link w:val="4Char"/>
    <w:uiPriority w:val="9"/>
    <w:qFormat/>
    <w:rsid w:val="00190064"/>
    <w:pPr>
      <w:keepNext/>
      <w:keepLines/>
      <w:numPr>
        <w:ilvl w:val="2"/>
        <w:numId w:val="2"/>
      </w:numPr>
      <w:spacing w:before="280" w:after="290" w:line="360" w:lineRule="auto"/>
      <w:jc w:val="left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next w:val="a1"/>
    <w:link w:val="5Char"/>
    <w:uiPriority w:val="9"/>
    <w:unhideWhenUsed/>
    <w:qFormat/>
    <w:rsid w:val="002A7B3E"/>
    <w:pPr>
      <w:keepNext/>
      <w:keepLines/>
      <w:numPr>
        <w:ilvl w:val="3"/>
        <w:numId w:val="2"/>
      </w:numPr>
      <w:outlineLvl w:val="4"/>
    </w:pPr>
    <w:rPr>
      <w:b/>
      <w:bCs/>
      <w:sz w:val="28"/>
      <w:szCs w:val="28"/>
    </w:rPr>
  </w:style>
  <w:style w:type="paragraph" w:styleId="6">
    <w:name w:val="heading 6"/>
    <w:next w:val="a1"/>
    <w:link w:val="6Char"/>
    <w:uiPriority w:val="9"/>
    <w:unhideWhenUsed/>
    <w:qFormat/>
    <w:rsid w:val="00E817CD"/>
    <w:pPr>
      <w:keepNext/>
      <w:keepLines/>
      <w:numPr>
        <w:ilvl w:val="4"/>
        <w:numId w:val="2"/>
      </w:numPr>
      <w:spacing w:before="240" w:after="64" w:line="360" w:lineRule="auto"/>
      <w:jc w:val="left"/>
      <w:outlineLvl w:val="5"/>
    </w:pPr>
    <w:rPr>
      <w:rFonts w:asciiTheme="majorHAnsi" w:hAnsiTheme="majorHAnsi" w:cstheme="majorBidi"/>
      <w:b/>
      <w:bCs/>
    </w:rPr>
  </w:style>
  <w:style w:type="paragraph" w:styleId="7">
    <w:name w:val="heading 7"/>
    <w:basedOn w:val="a1"/>
    <w:next w:val="a1"/>
    <w:link w:val="7Char"/>
    <w:uiPriority w:val="9"/>
    <w:unhideWhenUsed/>
    <w:qFormat/>
    <w:rsid w:val="00AA23B4"/>
    <w:pPr>
      <w:keepNext/>
      <w:keepLines/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1"/>
    <w:next w:val="a1"/>
    <w:link w:val="8Char"/>
    <w:uiPriority w:val="9"/>
    <w:unhideWhenUsed/>
    <w:qFormat/>
    <w:rsid w:val="00AA23B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AA23B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link w:val="Char"/>
    <w:uiPriority w:val="99"/>
    <w:qFormat/>
    <w:rsid w:val="000F5673"/>
    <w:pPr>
      <w:tabs>
        <w:tab w:val="center" w:pos="4153"/>
        <w:tab w:val="right" w:pos="8306"/>
      </w:tabs>
      <w:snapToGrid w:val="0"/>
      <w:jc w:val="right"/>
    </w:pPr>
    <w:rPr>
      <w:rFonts w:eastAsia="黑体"/>
      <w:b/>
      <w:color w:val="0000FF"/>
      <w:sz w:val="28"/>
      <w:szCs w:val="18"/>
    </w:rPr>
  </w:style>
  <w:style w:type="character" w:customStyle="1" w:styleId="Char">
    <w:name w:val="页眉 Char"/>
    <w:basedOn w:val="a2"/>
    <w:link w:val="a5"/>
    <w:uiPriority w:val="99"/>
    <w:rsid w:val="000F5673"/>
    <w:rPr>
      <w:rFonts w:eastAsia="黑体"/>
      <w:b/>
      <w:color w:val="0000FF"/>
      <w:sz w:val="28"/>
      <w:szCs w:val="18"/>
    </w:rPr>
  </w:style>
  <w:style w:type="paragraph" w:styleId="a6">
    <w:name w:val="footer"/>
    <w:link w:val="Char0"/>
    <w:uiPriority w:val="99"/>
    <w:unhideWhenUsed/>
    <w:qFormat/>
    <w:rsid w:val="000F5673"/>
    <w:pPr>
      <w:tabs>
        <w:tab w:val="center" w:pos="4153"/>
        <w:tab w:val="right" w:pos="8306"/>
      </w:tabs>
      <w:snapToGrid w:val="0"/>
      <w:jc w:val="right"/>
    </w:pPr>
    <w:rPr>
      <w:rFonts w:eastAsia="黑体"/>
      <w:b/>
      <w:szCs w:val="18"/>
    </w:rPr>
  </w:style>
  <w:style w:type="character" w:customStyle="1" w:styleId="Char0">
    <w:name w:val="页脚 Char"/>
    <w:basedOn w:val="a2"/>
    <w:link w:val="a6"/>
    <w:uiPriority w:val="99"/>
    <w:rsid w:val="000F5673"/>
    <w:rPr>
      <w:rFonts w:eastAsia="黑体"/>
      <w:b/>
      <w:szCs w:val="18"/>
    </w:rPr>
  </w:style>
  <w:style w:type="character" w:styleId="a7">
    <w:name w:val="Placeholder Text"/>
    <w:basedOn w:val="a2"/>
    <w:uiPriority w:val="99"/>
    <w:semiHidden/>
    <w:rsid w:val="00633692"/>
    <w:rPr>
      <w:color w:val="808080"/>
    </w:rPr>
  </w:style>
  <w:style w:type="character" w:customStyle="1" w:styleId="1Char">
    <w:name w:val="标题 1 Char"/>
    <w:basedOn w:val="a2"/>
    <w:link w:val="1"/>
    <w:uiPriority w:val="9"/>
    <w:rsid w:val="0084603B"/>
    <w:rPr>
      <w:b/>
      <w:bCs/>
      <w:kern w:val="44"/>
      <w:sz w:val="44"/>
      <w:szCs w:val="44"/>
    </w:rPr>
  </w:style>
  <w:style w:type="paragraph" w:styleId="a8">
    <w:name w:val="Title"/>
    <w:next w:val="a9"/>
    <w:link w:val="Char1"/>
    <w:uiPriority w:val="10"/>
    <w:qFormat/>
    <w:rsid w:val="000F5673"/>
    <w:pPr>
      <w:spacing w:before="240" w:after="60" w:line="480" w:lineRule="auto"/>
      <w:jc w:val="center"/>
      <w:outlineLvl w:val="0"/>
    </w:pPr>
    <w:rPr>
      <w:rFonts w:ascii="Calibri Light" w:hAnsi="Calibri Light" w:cstheme="majorBidi"/>
      <w:b/>
      <w:bCs/>
      <w:sz w:val="52"/>
      <w:szCs w:val="32"/>
    </w:rPr>
  </w:style>
  <w:style w:type="character" w:customStyle="1" w:styleId="Char1">
    <w:name w:val="标题 Char"/>
    <w:basedOn w:val="a2"/>
    <w:link w:val="a8"/>
    <w:uiPriority w:val="10"/>
    <w:rsid w:val="000F5673"/>
    <w:rPr>
      <w:rFonts w:ascii="Calibri Light" w:hAnsi="Calibri Light" w:cstheme="majorBidi"/>
      <w:b/>
      <w:bCs/>
      <w:sz w:val="52"/>
      <w:szCs w:val="32"/>
    </w:rPr>
  </w:style>
  <w:style w:type="paragraph" w:styleId="a9">
    <w:name w:val="Subtitle"/>
    <w:next w:val="a1"/>
    <w:link w:val="Char2"/>
    <w:uiPriority w:val="11"/>
    <w:qFormat/>
    <w:rsid w:val="000F5673"/>
    <w:pPr>
      <w:spacing w:line="360" w:lineRule="auto"/>
      <w:jc w:val="center"/>
      <w:outlineLvl w:val="1"/>
    </w:pPr>
    <w:rPr>
      <w:rFonts w:ascii="Calibri Light" w:eastAsia="楷体" w:hAnsi="Calibri Light" w:cstheme="majorBidi"/>
      <w:b/>
      <w:color w:val="C00000"/>
      <w:kern w:val="28"/>
      <w:sz w:val="44"/>
      <w:szCs w:val="32"/>
    </w:rPr>
  </w:style>
  <w:style w:type="character" w:customStyle="1" w:styleId="Char2">
    <w:name w:val="副标题 Char"/>
    <w:basedOn w:val="a2"/>
    <w:link w:val="a9"/>
    <w:uiPriority w:val="11"/>
    <w:rsid w:val="000F5673"/>
    <w:rPr>
      <w:rFonts w:ascii="Calibri Light" w:eastAsia="楷体" w:hAnsi="Calibri Light" w:cstheme="majorBidi"/>
      <w:b/>
      <w:color w:val="C00000"/>
      <w:kern w:val="28"/>
      <w:sz w:val="44"/>
      <w:szCs w:val="32"/>
    </w:rPr>
  </w:style>
  <w:style w:type="paragraph" w:styleId="aa">
    <w:name w:val="No Spacing"/>
    <w:link w:val="Char3"/>
    <w:uiPriority w:val="1"/>
    <w:qFormat/>
    <w:rsid w:val="0084603B"/>
  </w:style>
  <w:style w:type="character" w:customStyle="1" w:styleId="2Char">
    <w:name w:val="标题 2 Char"/>
    <w:basedOn w:val="a2"/>
    <w:link w:val="2"/>
    <w:uiPriority w:val="9"/>
    <w:rsid w:val="00E817CD"/>
    <w:rPr>
      <w:rFonts w:ascii="Calibri Light" w:hAnsi="Calibri Light" w:cstheme="majorBidi"/>
      <w:b/>
      <w:bCs/>
      <w:kern w:val="44"/>
      <w:sz w:val="36"/>
      <w:szCs w:val="32"/>
    </w:rPr>
  </w:style>
  <w:style w:type="paragraph" w:styleId="ab">
    <w:name w:val="List Paragraph"/>
    <w:basedOn w:val="a1"/>
    <w:uiPriority w:val="34"/>
    <w:qFormat/>
    <w:rsid w:val="005314B2"/>
    <w:pPr>
      <w:ind w:firstLine="420"/>
    </w:pPr>
  </w:style>
  <w:style w:type="character" w:customStyle="1" w:styleId="3Char">
    <w:name w:val="标题 3 Char"/>
    <w:basedOn w:val="a2"/>
    <w:link w:val="3"/>
    <w:uiPriority w:val="9"/>
    <w:rsid w:val="00E817CD"/>
    <w:rPr>
      <w:rFonts w:ascii="Calibri Light" w:hAnsi="Calibri Light" w:cstheme="majorBidi"/>
      <w:b/>
      <w:kern w:val="44"/>
      <w:sz w:val="32"/>
      <w:szCs w:val="32"/>
    </w:rPr>
  </w:style>
  <w:style w:type="character" w:customStyle="1" w:styleId="4Char">
    <w:name w:val="标题 4 Char"/>
    <w:basedOn w:val="a2"/>
    <w:link w:val="4"/>
    <w:uiPriority w:val="9"/>
    <w:rsid w:val="00190064"/>
    <w:rPr>
      <w:rFonts w:cstheme="majorBidi"/>
      <w:b/>
      <w:bCs/>
      <w:sz w:val="28"/>
      <w:szCs w:val="28"/>
    </w:rPr>
  </w:style>
  <w:style w:type="character" w:customStyle="1" w:styleId="5Char">
    <w:name w:val="标题 5 Char"/>
    <w:basedOn w:val="a2"/>
    <w:link w:val="5"/>
    <w:uiPriority w:val="9"/>
    <w:rsid w:val="002A7B3E"/>
    <w:rPr>
      <w:b/>
      <w:bCs/>
      <w:sz w:val="28"/>
      <w:szCs w:val="28"/>
    </w:rPr>
  </w:style>
  <w:style w:type="paragraph" w:styleId="ac">
    <w:name w:val="caption"/>
    <w:next w:val="a1"/>
    <w:uiPriority w:val="35"/>
    <w:qFormat/>
    <w:rsid w:val="00474EA8"/>
    <w:pPr>
      <w:spacing w:line="360" w:lineRule="auto"/>
      <w:jc w:val="center"/>
    </w:pPr>
    <w:rPr>
      <w:rFonts w:asciiTheme="majorHAnsi" w:eastAsia="黑体" w:hAnsiTheme="majorHAnsi" w:cstheme="majorBidi"/>
      <w:b/>
      <w:szCs w:val="20"/>
    </w:rPr>
  </w:style>
  <w:style w:type="table" w:styleId="ad">
    <w:name w:val="Table Grid"/>
    <w:basedOn w:val="a3"/>
    <w:uiPriority w:val="39"/>
    <w:rsid w:val="00EE5D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4-3">
    <w:name w:val="Grid Table 4 Accent 3"/>
    <w:basedOn w:val="a3"/>
    <w:uiPriority w:val="49"/>
    <w:rsid w:val="00EE5DA1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1">
    <w:name w:val="Grid Table 4 Accent 1"/>
    <w:basedOn w:val="a3"/>
    <w:uiPriority w:val="49"/>
    <w:rsid w:val="009166A4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Char3">
    <w:name w:val="无间隔 Char"/>
    <w:basedOn w:val="a2"/>
    <w:link w:val="aa"/>
    <w:uiPriority w:val="1"/>
    <w:rsid w:val="0084603B"/>
  </w:style>
  <w:style w:type="paragraph" w:customStyle="1" w:styleId="ae">
    <w:name w:val="文档说明"/>
    <w:next w:val="a1"/>
    <w:qFormat/>
    <w:rsid w:val="000F5673"/>
    <w:pPr>
      <w:spacing w:line="360" w:lineRule="auto"/>
      <w:jc w:val="center"/>
    </w:pPr>
    <w:rPr>
      <w:rFonts w:eastAsia="黑体"/>
      <w:b/>
      <w:sz w:val="36"/>
    </w:rPr>
  </w:style>
  <w:style w:type="character" w:styleId="af">
    <w:name w:val="Hyperlink"/>
    <w:basedOn w:val="a2"/>
    <w:uiPriority w:val="99"/>
    <w:unhideWhenUsed/>
    <w:rsid w:val="009D23EF"/>
    <w:rPr>
      <w:color w:val="0563C1" w:themeColor="hyperlink"/>
      <w:u w:val="single"/>
    </w:rPr>
  </w:style>
  <w:style w:type="paragraph" w:customStyle="1" w:styleId="af0">
    <w:name w:val="表头"/>
    <w:next w:val="a1"/>
    <w:qFormat/>
    <w:rsid w:val="0084603B"/>
    <w:pPr>
      <w:jc w:val="center"/>
    </w:pPr>
    <w:rPr>
      <w:rFonts w:eastAsia="黑体"/>
      <w:b/>
      <w:bCs/>
      <w:color w:val="000000" w:themeColor="text1"/>
    </w:rPr>
  </w:style>
  <w:style w:type="paragraph" w:customStyle="1" w:styleId="af1">
    <w:name w:val="表内容"/>
    <w:qFormat/>
    <w:rsid w:val="0084603B"/>
    <w:rPr>
      <w:color w:val="000000" w:themeColor="text1"/>
    </w:rPr>
  </w:style>
  <w:style w:type="paragraph" w:styleId="10">
    <w:name w:val="toc 1"/>
    <w:next w:val="20"/>
    <w:autoRedefine/>
    <w:uiPriority w:val="39"/>
    <w:unhideWhenUsed/>
    <w:qFormat/>
    <w:rsid w:val="005B6196"/>
    <w:pPr>
      <w:tabs>
        <w:tab w:val="left" w:pos="960"/>
        <w:tab w:val="right" w:leader="dot" w:pos="8296"/>
      </w:tabs>
      <w:jc w:val="left"/>
    </w:pPr>
    <w:rPr>
      <w:rFonts w:asciiTheme="minorHAnsi" w:hAnsiTheme="minorHAnsi"/>
      <w:b/>
      <w:bCs/>
      <w:caps/>
      <w:sz w:val="28"/>
      <w:szCs w:val="20"/>
    </w:rPr>
  </w:style>
  <w:style w:type="paragraph" w:styleId="20">
    <w:name w:val="toc 2"/>
    <w:next w:val="30"/>
    <w:autoRedefine/>
    <w:uiPriority w:val="39"/>
    <w:unhideWhenUsed/>
    <w:qFormat/>
    <w:rsid w:val="005B6196"/>
    <w:pPr>
      <w:tabs>
        <w:tab w:val="left" w:pos="950"/>
        <w:tab w:val="right" w:leader="dot" w:pos="8296"/>
      </w:tabs>
      <w:jc w:val="left"/>
    </w:pPr>
    <w:rPr>
      <w:b/>
      <w:noProof/>
      <w:szCs w:val="20"/>
    </w:rPr>
  </w:style>
  <w:style w:type="paragraph" w:styleId="30">
    <w:name w:val="toc 3"/>
    <w:basedOn w:val="20"/>
    <w:next w:val="a1"/>
    <w:autoRedefine/>
    <w:uiPriority w:val="39"/>
    <w:unhideWhenUsed/>
    <w:qFormat/>
    <w:rsid w:val="005B6196"/>
    <w:pPr>
      <w:tabs>
        <w:tab w:val="left" w:pos="1200"/>
      </w:tabs>
      <w:adjustRightInd w:val="0"/>
      <w:ind w:left="482"/>
    </w:pPr>
    <w:rPr>
      <w:b w:val="0"/>
      <w:iCs/>
    </w:rPr>
  </w:style>
  <w:style w:type="paragraph" w:styleId="TOC">
    <w:name w:val="TOC Heading"/>
    <w:basedOn w:val="a8"/>
    <w:next w:val="a1"/>
    <w:uiPriority w:val="39"/>
    <w:unhideWhenUsed/>
    <w:rsid w:val="000F5673"/>
  </w:style>
  <w:style w:type="paragraph" w:styleId="40">
    <w:name w:val="toc 4"/>
    <w:basedOn w:val="30"/>
    <w:autoRedefine/>
    <w:uiPriority w:val="39"/>
    <w:unhideWhenUsed/>
    <w:qFormat/>
    <w:rsid w:val="00B32EEE"/>
    <w:pPr>
      <w:tabs>
        <w:tab w:val="left" w:pos="1680"/>
      </w:tabs>
      <w:ind w:left="720" w:firstLineChars="100" w:firstLine="240"/>
    </w:pPr>
    <w:rPr>
      <w:szCs w:val="18"/>
    </w:rPr>
  </w:style>
  <w:style w:type="paragraph" w:styleId="50">
    <w:name w:val="toc 5"/>
    <w:basedOn w:val="a1"/>
    <w:next w:val="a1"/>
    <w:autoRedefine/>
    <w:uiPriority w:val="39"/>
    <w:unhideWhenUsed/>
    <w:rsid w:val="00AA23B4"/>
    <w:pPr>
      <w:ind w:left="960"/>
      <w:jc w:val="left"/>
    </w:pPr>
    <w:rPr>
      <w:rFonts w:asciiTheme="minorHAnsi" w:hAnsiTheme="minorHAnsi"/>
      <w:sz w:val="18"/>
      <w:szCs w:val="18"/>
    </w:rPr>
  </w:style>
  <w:style w:type="paragraph" w:styleId="60">
    <w:name w:val="toc 6"/>
    <w:basedOn w:val="a1"/>
    <w:next w:val="a1"/>
    <w:autoRedefine/>
    <w:uiPriority w:val="39"/>
    <w:unhideWhenUsed/>
    <w:rsid w:val="00AA23B4"/>
    <w:pPr>
      <w:ind w:left="1200"/>
      <w:jc w:val="left"/>
    </w:pPr>
    <w:rPr>
      <w:rFonts w:asciiTheme="minorHAnsi" w:hAnsiTheme="minorHAnsi"/>
      <w:sz w:val="18"/>
      <w:szCs w:val="18"/>
    </w:rPr>
  </w:style>
  <w:style w:type="paragraph" w:styleId="70">
    <w:name w:val="toc 7"/>
    <w:basedOn w:val="a1"/>
    <w:next w:val="a1"/>
    <w:autoRedefine/>
    <w:uiPriority w:val="39"/>
    <w:unhideWhenUsed/>
    <w:rsid w:val="00AA23B4"/>
    <w:pPr>
      <w:ind w:left="1440"/>
      <w:jc w:val="left"/>
    </w:pPr>
    <w:rPr>
      <w:rFonts w:asciiTheme="minorHAnsi" w:hAnsiTheme="minorHAnsi"/>
      <w:sz w:val="18"/>
      <w:szCs w:val="18"/>
    </w:rPr>
  </w:style>
  <w:style w:type="paragraph" w:styleId="80">
    <w:name w:val="toc 8"/>
    <w:basedOn w:val="a1"/>
    <w:next w:val="a1"/>
    <w:autoRedefine/>
    <w:uiPriority w:val="39"/>
    <w:unhideWhenUsed/>
    <w:rsid w:val="00AA23B4"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90">
    <w:name w:val="toc 9"/>
    <w:basedOn w:val="a1"/>
    <w:next w:val="a1"/>
    <w:autoRedefine/>
    <w:uiPriority w:val="39"/>
    <w:unhideWhenUsed/>
    <w:rsid w:val="00AA23B4"/>
    <w:pPr>
      <w:ind w:left="1920"/>
      <w:jc w:val="left"/>
    </w:pPr>
    <w:rPr>
      <w:rFonts w:asciiTheme="minorHAnsi" w:hAnsiTheme="minorHAnsi"/>
      <w:sz w:val="18"/>
      <w:szCs w:val="18"/>
    </w:rPr>
  </w:style>
  <w:style w:type="character" w:customStyle="1" w:styleId="6Char">
    <w:name w:val="标题 6 Char"/>
    <w:basedOn w:val="a2"/>
    <w:link w:val="6"/>
    <w:uiPriority w:val="9"/>
    <w:rsid w:val="00E817CD"/>
    <w:rPr>
      <w:rFonts w:asciiTheme="majorHAnsi" w:hAnsiTheme="majorHAnsi" w:cstheme="majorBidi"/>
      <w:b/>
      <w:bCs/>
    </w:rPr>
  </w:style>
  <w:style w:type="character" w:customStyle="1" w:styleId="7Char">
    <w:name w:val="标题 7 Char"/>
    <w:basedOn w:val="a2"/>
    <w:link w:val="7"/>
    <w:uiPriority w:val="9"/>
    <w:rsid w:val="00AA23B4"/>
    <w:rPr>
      <w:b/>
      <w:bCs/>
    </w:rPr>
  </w:style>
  <w:style w:type="character" w:customStyle="1" w:styleId="8Char">
    <w:name w:val="标题 8 Char"/>
    <w:basedOn w:val="a2"/>
    <w:link w:val="8"/>
    <w:uiPriority w:val="9"/>
    <w:rsid w:val="00AA23B4"/>
    <w:rPr>
      <w:rFonts w:asciiTheme="majorHAnsi" w:eastAsiaTheme="majorEastAsia" w:hAnsiTheme="majorHAnsi" w:cstheme="majorBidi"/>
    </w:rPr>
  </w:style>
  <w:style w:type="character" w:customStyle="1" w:styleId="9Char">
    <w:name w:val="标题 9 Char"/>
    <w:basedOn w:val="a2"/>
    <w:link w:val="9"/>
    <w:uiPriority w:val="9"/>
    <w:semiHidden/>
    <w:rsid w:val="00AA23B4"/>
    <w:rPr>
      <w:rFonts w:asciiTheme="majorHAnsi" w:eastAsiaTheme="majorEastAsia" w:hAnsiTheme="majorHAnsi" w:cstheme="majorBidi"/>
      <w:sz w:val="21"/>
      <w:szCs w:val="21"/>
    </w:rPr>
  </w:style>
  <w:style w:type="paragraph" w:customStyle="1" w:styleId="a">
    <w:name w:val="数字编号"/>
    <w:qFormat/>
    <w:rsid w:val="006F5FBB"/>
    <w:pPr>
      <w:numPr>
        <w:numId w:val="3"/>
      </w:numPr>
      <w:spacing w:line="360" w:lineRule="auto"/>
    </w:pPr>
  </w:style>
  <w:style w:type="paragraph" w:customStyle="1" w:styleId="a0">
    <w:name w:val="符号编号"/>
    <w:qFormat/>
    <w:rsid w:val="00F640F9"/>
    <w:pPr>
      <w:numPr>
        <w:numId w:val="4"/>
      </w:numPr>
      <w:spacing w:line="360" w:lineRule="auto"/>
    </w:pPr>
  </w:style>
  <w:style w:type="paragraph" w:styleId="HTML">
    <w:name w:val="HTML Preformatted"/>
    <w:basedOn w:val="a1"/>
    <w:link w:val="HTMLChar"/>
    <w:uiPriority w:val="99"/>
    <w:unhideWhenUsed/>
    <w:rsid w:val="008463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 w:cs="宋体"/>
      <w:kern w:val="0"/>
    </w:rPr>
  </w:style>
  <w:style w:type="character" w:customStyle="1" w:styleId="HTMLChar">
    <w:name w:val="HTML 预设格式 Char"/>
    <w:basedOn w:val="a2"/>
    <w:link w:val="HTML"/>
    <w:uiPriority w:val="99"/>
    <w:rsid w:val="00846360"/>
    <w:rPr>
      <w:rFonts w:ascii="宋体" w:hAnsi="宋体" w:cs="宋体"/>
      <w:kern w:val="0"/>
    </w:rPr>
  </w:style>
  <w:style w:type="table" w:styleId="4-5">
    <w:name w:val="Grid Table 4 Accent 5"/>
    <w:basedOn w:val="a3"/>
    <w:uiPriority w:val="49"/>
    <w:rsid w:val="006C33B3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1">
    <w:name w:val="Grid Table 2 Accent 1"/>
    <w:basedOn w:val="a3"/>
    <w:uiPriority w:val="47"/>
    <w:rsid w:val="006C33B3"/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5">
    <w:name w:val="Grid Table 6 Colorful Accent 5"/>
    <w:basedOn w:val="a3"/>
    <w:uiPriority w:val="51"/>
    <w:rsid w:val="006C33B3"/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1">
    <w:name w:val="Grid Table 6 Colorful Accent 1"/>
    <w:basedOn w:val="a3"/>
    <w:uiPriority w:val="51"/>
    <w:rsid w:val="006C33B3"/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5">
    <w:name w:val="Grid Table 1 Light Accent 5"/>
    <w:basedOn w:val="a3"/>
    <w:uiPriority w:val="46"/>
    <w:rsid w:val="006C33B3"/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description">
    <w:name w:val="description"/>
    <w:basedOn w:val="a2"/>
    <w:rsid w:val="006C33B3"/>
  </w:style>
  <w:style w:type="character" w:customStyle="1" w:styleId="con">
    <w:name w:val="con"/>
    <w:basedOn w:val="a2"/>
    <w:rsid w:val="006C33B3"/>
  </w:style>
  <w:style w:type="character" w:styleId="af2">
    <w:name w:val="Strong"/>
    <w:basedOn w:val="a2"/>
    <w:uiPriority w:val="22"/>
    <w:qFormat/>
    <w:rsid w:val="006C33B3"/>
    <w:rPr>
      <w:b/>
      <w:bCs/>
    </w:rPr>
  </w:style>
  <w:style w:type="table" w:styleId="3-1">
    <w:name w:val="List Table 3 Accent 1"/>
    <w:basedOn w:val="a3"/>
    <w:uiPriority w:val="48"/>
    <w:rsid w:val="00CA32D7"/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5-1">
    <w:name w:val="Grid Table 5 Dark Accent 1"/>
    <w:basedOn w:val="a3"/>
    <w:uiPriority w:val="50"/>
    <w:rsid w:val="00CA32D7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4-4">
    <w:name w:val="Grid Table 4 Accent 4"/>
    <w:basedOn w:val="a3"/>
    <w:uiPriority w:val="49"/>
    <w:rsid w:val="00437119"/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styleId="af3">
    <w:name w:val="annotation reference"/>
    <w:basedOn w:val="a2"/>
    <w:uiPriority w:val="99"/>
    <w:semiHidden/>
    <w:unhideWhenUsed/>
    <w:rsid w:val="00485018"/>
    <w:rPr>
      <w:sz w:val="21"/>
      <w:szCs w:val="21"/>
    </w:rPr>
  </w:style>
  <w:style w:type="paragraph" w:styleId="af4">
    <w:name w:val="annotation text"/>
    <w:basedOn w:val="a1"/>
    <w:link w:val="Char4"/>
    <w:uiPriority w:val="99"/>
    <w:semiHidden/>
    <w:unhideWhenUsed/>
    <w:rsid w:val="00485018"/>
    <w:pPr>
      <w:jc w:val="left"/>
    </w:pPr>
  </w:style>
  <w:style w:type="character" w:customStyle="1" w:styleId="Char4">
    <w:name w:val="批注文字 Char"/>
    <w:basedOn w:val="a2"/>
    <w:link w:val="af4"/>
    <w:uiPriority w:val="99"/>
    <w:semiHidden/>
    <w:rsid w:val="00485018"/>
  </w:style>
  <w:style w:type="paragraph" w:styleId="af5">
    <w:name w:val="annotation subject"/>
    <w:basedOn w:val="af4"/>
    <w:next w:val="af4"/>
    <w:link w:val="Char5"/>
    <w:uiPriority w:val="99"/>
    <w:semiHidden/>
    <w:unhideWhenUsed/>
    <w:rsid w:val="00485018"/>
    <w:rPr>
      <w:b/>
      <w:bCs/>
    </w:rPr>
  </w:style>
  <w:style w:type="character" w:customStyle="1" w:styleId="Char5">
    <w:name w:val="批注主题 Char"/>
    <w:basedOn w:val="Char4"/>
    <w:link w:val="af5"/>
    <w:uiPriority w:val="99"/>
    <w:semiHidden/>
    <w:rsid w:val="00485018"/>
    <w:rPr>
      <w:b/>
      <w:bCs/>
    </w:rPr>
  </w:style>
  <w:style w:type="paragraph" w:styleId="af6">
    <w:name w:val="Balloon Text"/>
    <w:basedOn w:val="a1"/>
    <w:link w:val="Char6"/>
    <w:uiPriority w:val="99"/>
    <w:semiHidden/>
    <w:unhideWhenUsed/>
    <w:rsid w:val="00485018"/>
    <w:pPr>
      <w:spacing w:line="240" w:lineRule="auto"/>
    </w:pPr>
    <w:rPr>
      <w:sz w:val="18"/>
      <w:szCs w:val="18"/>
    </w:rPr>
  </w:style>
  <w:style w:type="character" w:customStyle="1" w:styleId="Char6">
    <w:name w:val="批注框文本 Char"/>
    <w:basedOn w:val="a2"/>
    <w:link w:val="af6"/>
    <w:uiPriority w:val="99"/>
    <w:semiHidden/>
    <w:rsid w:val="00485018"/>
    <w:rPr>
      <w:sz w:val="18"/>
      <w:szCs w:val="18"/>
    </w:rPr>
  </w:style>
  <w:style w:type="paragraph" w:styleId="af7">
    <w:name w:val="Normal (Web)"/>
    <w:basedOn w:val="a1"/>
    <w:uiPriority w:val="99"/>
    <w:semiHidden/>
    <w:unhideWhenUsed/>
    <w:rsid w:val="00EB38E9"/>
    <w:pPr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</w:rPr>
  </w:style>
  <w:style w:type="table" w:styleId="1-1">
    <w:name w:val="Grid Table 1 Light Accent 1"/>
    <w:basedOn w:val="a3"/>
    <w:uiPriority w:val="46"/>
    <w:rsid w:val="00EB38E9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5">
    <w:name w:val="List Table 2 Accent 5"/>
    <w:basedOn w:val="a3"/>
    <w:uiPriority w:val="47"/>
    <w:rsid w:val="00EB38E9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af8">
    <w:name w:val="FollowedHyperlink"/>
    <w:basedOn w:val="a2"/>
    <w:uiPriority w:val="99"/>
    <w:semiHidden/>
    <w:unhideWhenUsed/>
    <w:rsid w:val="007A4C0C"/>
    <w:rPr>
      <w:color w:val="954F72" w:themeColor="followedHyperlink"/>
      <w:u w:val="single"/>
    </w:rPr>
  </w:style>
  <w:style w:type="character" w:customStyle="1" w:styleId="pl-c">
    <w:name w:val="pl-c"/>
    <w:basedOn w:val="a2"/>
    <w:rsid w:val="000D3260"/>
  </w:style>
  <w:style w:type="table" w:styleId="4-6">
    <w:name w:val="Grid Table 4 Accent 6"/>
    <w:basedOn w:val="a3"/>
    <w:uiPriority w:val="49"/>
    <w:rsid w:val="00FC6483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-50">
    <w:name w:val="Grid Table 2 Accent 5"/>
    <w:basedOn w:val="a3"/>
    <w:uiPriority w:val="47"/>
    <w:rsid w:val="00071D51"/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7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8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6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9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57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74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2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1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8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2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85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1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2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9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2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5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9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9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0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6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file:///E:\&#30828;&#30707;&#30005;&#23376;\4.%20&#31995;&#21015;&#25945;&#31243;\www.ing10bbs.com" TargetMode="External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30828;&#30707;&#25991;&#26723;&#27169;&#26495;%20-%20&#21103;&#26412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ADD189-596A-45BA-B4AC-A333741CC6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硬石文档模板 - 副本.dotx</Template>
  <TotalTime>1176</TotalTime>
  <Pages>1</Pages>
  <Words>140</Words>
  <Characters>798</Characters>
  <Application>Microsoft Office Word</Application>
  <DocSecurity>0</DocSecurity>
  <Lines>6</Lines>
  <Paragraphs>1</Paragraphs>
  <ScaleCrop>false</ScaleCrop>
  <Company>datathink</Company>
  <LinksUpToDate>false</LinksUpToDate>
  <CharactersWithSpaces>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Ging</dc:creator>
  <cp:keywords>www.ing10bbs.com</cp:keywords>
  <dc:description/>
  <cp:lastModifiedBy>Ging</cp:lastModifiedBy>
  <cp:revision>172</cp:revision>
  <cp:lastPrinted>2019-10-07T11:33:00Z</cp:lastPrinted>
  <dcterms:created xsi:type="dcterms:W3CDTF">2018-03-05T03:58:00Z</dcterms:created>
  <dcterms:modified xsi:type="dcterms:W3CDTF">2019-10-07T11:34:00Z</dcterms:modified>
</cp:coreProperties>
</file>